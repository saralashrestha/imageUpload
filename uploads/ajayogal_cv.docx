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GoBack"/>
    <w:bookmarkEnd w:id="0"/>
    <w:p w:rsidR="002C42BC" w:rsidRDefault="009A03CC">
      <w:pPr>
        <w:pStyle w:val="ContactInfo"/>
      </w:pPr>
      <w:sdt>
        <w:sdtPr>
          <w:alias w:val="Street Address"/>
          <w:tag w:val="Street Address"/>
          <w:id w:val="1415969137"/>
          <w:placeholder>
            <w:docPart w:val="5437DB6CE5E845249758A93BC57B2C56"/>
          </w:placeholder>
          <w:dataBinding w:prefixMappings="xmlns:ns0='http://schemas.microsoft.com/office/2006/coverPageProps' " w:xpath="/ns0:CoverPageProperties[1]/ns0:CompanyAddress[1]" w:storeItemID="{55AF091B-3C7A-41E3-B477-F2FDAA23CFDA}"/>
          <w:text w:multiLine="1"/>
        </w:sdtPr>
        <w:sdtContent>
          <w:r w:rsidR="003118B1">
            <w:t>Gopikrishna Nagar</w:t>
          </w:r>
          <w:r w:rsidR="00722ECA">
            <w:t>, Chabahil-7</w:t>
          </w:r>
        </w:sdtContent>
      </w:sdt>
    </w:p>
    <w:sdt>
      <w:sdtPr>
        <w:alias w:val="Category"/>
        <w:tag w:val=""/>
        <w:id w:val="1543715586"/>
        <w:placeholder>
          <w:docPart w:val="5670B4E001B044E2A8E2442105725A5D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p w:rsidR="002C42BC" w:rsidRDefault="003118B1">
          <w:pPr>
            <w:pStyle w:val="ContactInfo"/>
          </w:pPr>
          <w:r>
            <w:t>Kathmanu, Nepal</w:t>
          </w:r>
        </w:p>
      </w:sdtContent>
    </w:sdt>
    <w:p w:rsidR="002C42BC" w:rsidRDefault="009A03CC">
      <w:pPr>
        <w:pStyle w:val="ContactInfo"/>
      </w:pPr>
      <w:sdt>
        <w:sdtPr>
          <w:alias w:val="Telephone"/>
          <w:tag w:val="Telephone"/>
          <w:id w:val="599758962"/>
          <w:placeholder>
            <w:docPart w:val="EA80294951C445E6B4ABDB88EE8FE567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Content>
          <w:r w:rsidR="003118B1">
            <w:t>9851139952</w:t>
          </w:r>
        </w:sdtContent>
      </w:sdt>
    </w:p>
    <w:sdt>
      <w:sdtPr>
        <w:rPr>
          <w:rStyle w:val="Emphasis"/>
        </w:rPr>
        <w:alias w:val="Email"/>
        <w:tag w:val=""/>
        <w:id w:val="1889536063"/>
        <w:placeholder>
          <w:docPart w:val="75C830D4DA8A4A27889625E03AC6D977"/>
        </w:placeholder>
        <w:dataBinding w:prefixMappings="xmlns:ns0='http://schemas.microsoft.com/office/2006/coverPageProps' " w:xpath="/ns0:CoverPageProperties[1]/ns0:CompanyEmail[1]" w:storeItemID="{55AF091B-3C7A-41E3-B477-F2FDAA23CFDA}"/>
        <w:text/>
      </w:sdtPr>
      <w:sdtContent>
        <w:p w:rsidR="002C42BC" w:rsidRDefault="003118B1">
          <w:pPr>
            <w:pStyle w:val="ContactInfo"/>
            <w:rPr>
              <w:rStyle w:val="Emphasis"/>
            </w:rPr>
          </w:pPr>
          <w:r>
            <w:rPr>
              <w:rStyle w:val="Emphasis"/>
            </w:rPr>
            <w:t>ajayogal@gmail.com</w:t>
          </w:r>
        </w:p>
      </w:sdtContent>
    </w:sdt>
    <w:p w:rsidR="002C42BC" w:rsidRDefault="009A03CC">
      <w:pPr>
        <w:pStyle w:val="Name"/>
      </w:pPr>
      <w:sdt>
        <w:sdtPr>
          <w:alias w:val="Your Name"/>
          <w:tag w:val=""/>
          <w:id w:val="1197042864"/>
          <w:placeholder>
            <w:docPart w:val="2C6D2930DFC7484092CF4AB60A4E1A4F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r w:rsidR="003118B1">
            <w:t>Ajay Yogal Shrestha</w:t>
          </w:r>
        </w:sdtContent>
      </w:sdt>
    </w:p>
    <w:tbl>
      <w:tblPr>
        <w:tblStyle w:val="ResumeTable"/>
        <w:tblW w:w="5000" w:type="pct"/>
        <w:tblLook w:val="04A0"/>
      </w:tblPr>
      <w:tblGrid>
        <w:gridCol w:w="1778"/>
        <w:gridCol w:w="472"/>
        <w:gridCol w:w="7830"/>
      </w:tblGrid>
      <w:tr w:rsidR="002C42BC">
        <w:tc>
          <w:tcPr>
            <w:tcW w:w="1778" w:type="dxa"/>
          </w:tcPr>
          <w:p w:rsidR="002C42BC" w:rsidRDefault="00414819">
            <w:pPr>
              <w:pStyle w:val="Heading1"/>
            </w:pPr>
            <w:r>
              <w:t>Objective</w:t>
            </w:r>
          </w:p>
        </w:tc>
        <w:tc>
          <w:tcPr>
            <w:tcW w:w="472" w:type="dxa"/>
          </w:tcPr>
          <w:p w:rsidR="002C42BC" w:rsidRDefault="002C42BC"/>
        </w:tc>
        <w:tc>
          <w:tcPr>
            <w:tcW w:w="7830" w:type="dxa"/>
          </w:tcPr>
          <w:p w:rsidR="002C42BC" w:rsidRDefault="00BD4911" w:rsidP="00B3701D">
            <w:pPr>
              <w:pStyle w:val="ResumeText"/>
            </w:pPr>
            <w:r w:rsidRPr="00BD4911">
              <w:t>I’m an experienced and ambitious web developer looking for a challenging new role in the IT industry with the opportunity to work with the latest technologies on challenging and diverse projects.</w:t>
            </w:r>
            <w:r w:rsidR="00346001">
              <w:t xml:space="preserve"> </w:t>
            </w:r>
          </w:p>
        </w:tc>
      </w:tr>
      <w:tr w:rsidR="002C42BC">
        <w:tc>
          <w:tcPr>
            <w:tcW w:w="1778" w:type="dxa"/>
          </w:tcPr>
          <w:p w:rsidR="002C42BC" w:rsidRDefault="00414819">
            <w:pPr>
              <w:pStyle w:val="Heading1"/>
            </w:pPr>
            <w:r>
              <w:t>Skills &amp; Abilities</w:t>
            </w:r>
          </w:p>
        </w:tc>
        <w:tc>
          <w:tcPr>
            <w:tcW w:w="472" w:type="dxa"/>
          </w:tcPr>
          <w:p w:rsidR="002C42BC" w:rsidRDefault="002C42BC"/>
        </w:tc>
        <w:tc>
          <w:tcPr>
            <w:tcW w:w="7830" w:type="dxa"/>
          </w:tcPr>
          <w:p w:rsidR="00D67274" w:rsidRDefault="00931D5E" w:rsidP="00D67274">
            <w:pPr>
              <w:pStyle w:val="ResumeText"/>
              <w:numPr>
                <w:ilvl w:val="0"/>
                <w:numId w:val="5"/>
              </w:numPr>
            </w:pPr>
            <w:r>
              <w:t>Well Versed in Object Oriented programming.</w:t>
            </w:r>
          </w:p>
          <w:p w:rsidR="00D67274" w:rsidRDefault="00931D5E" w:rsidP="00D67274">
            <w:pPr>
              <w:pStyle w:val="ResumeText"/>
              <w:numPr>
                <w:ilvl w:val="0"/>
                <w:numId w:val="5"/>
              </w:numPr>
            </w:pPr>
            <w:r>
              <w:t>Web-De</w:t>
            </w:r>
            <w:r w:rsidR="00D67274">
              <w:t>velopment using PHP Frameworks</w:t>
            </w:r>
            <w:r w:rsidR="007943F3">
              <w:t xml:space="preserve"> (HMVC Codeigniter, Yii, Drupal, Magento, Laravel)</w:t>
            </w:r>
            <w:r w:rsidR="00D67274">
              <w:t>.</w:t>
            </w:r>
          </w:p>
          <w:p w:rsidR="00D67274" w:rsidRDefault="00931D5E" w:rsidP="00D67274">
            <w:pPr>
              <w:pStyle w:val="ResumeText"/>
              <w:numPr>
                <w:ilvl w:val="0"/>
                <w:numId w:val="5"/>
              </w:numPr>
            </w:pPr>
            <w:r>
              <w:t xml:space="preserve">Well versed in </w:t>
            </w:r>
            <w:r w:rsidR="00611564">
              <w:t>HMVC/</w:t>
            </w:r>
            <w:r>
              <w:t>MVC design pattern and Agile development environment.</w:t>
            </w:r>
          </w:p>
          <w:p w:rsidR="00D67274" w:rsidRDefault="00002B6D" w:rsidP="00D67274">
            <w:pPr>
              <w:pStyle w:val="ResumeText"/>
              <w:numPr>
                <w:ilvl w:val="0"/>
                <w:numId w:val="5"/>
              </w:numPr>
            </w:pPr>
            <w:r>
              <w:t>Basic e</w:t>
            </w:r>
            <w:r w:rsidR="00931D5E">
              <w:t>xperienced in LINUX and Sub v</w:t>
            </w:r>
            <w:r w:rsidR="00D67274">
              <w:t>ersion control system GIT / SVN</w:t>
            </w:r>
          </w:p>
          <w:p w:rsidR="00D67274" w:rsidRDefault="00931D5E" w:rsidP="00D67274">
            <w:pPr>
              <w:pStyle w:val="ResumeText"/>
              <w:numPr>
                <w:ilvl w:val="0"/>
                <w:numId w:val="5"/>
              </w:numPr>
            </w:pPr>
            <w:r>
              <w:t>Trace, Configure and Deploy PHP Application</w:t>
            </w:r>
            <w:r w:rsidR="00D67274">
              <w:t>s and Open Source Applications.</w:t>
            </w:r>
          </w:p>
          <w:p w:rsidR="00D67274" w:rsidRDefault="00931D5E" w:rsidP="00D67274">
            <w:pPr>
              <w:pStyle w:val="ResumeText"/>
              <w:numPr>
                <w:ilvl w:val="0"/>
                <w:numId w:val="5"/>
              </w:numPr>
            </w:pPr>
            <w:r>
              <w:t xml:space="preserve"> Always willing and </w:t>
            </w:r>
            <w:r w:rsidR="00D67274">
              <w:t>able to learn new technologies.</w:t>
            </w:r>
          </w:p>
          <w:p w:rsidR="002C42BC" w:rsidRDefault="00931D5E" w:rsidP="00D67274">
            <w:pPr>
              <w:pStyle w:val="ResumeText"/>
              <w:numPr>
                <w:ilvl w:val="0"/>
                <w:numId w:val="5"/>
              </w:numPr>
            </w:pPr>
            <w:r>
              <w:t>Ability to adapt to fast changing skills and work</w:t>
            </w:r>
          </w:p>
        </w:tc>
      </w:tr>
      <w:tr w:rsidR="002C42BC">
        <w:tc>
          <w:tcPr>
            <w:tcW w:w="1778" w:type="dxa"/>
          </w:tcPr>
          <w:p w:rsidR="002C42BC" w:rsidRDefault="00414819">
            <w:pPr>
              <w:pStyle w:val="Heading1"/>
            </w:pPr>
            <w:r>
              <w:t>Experience</w:t>
            </w:r>
          </w:p>
        </w:tc>
        <w:tc>
          <w:tcPr>
            <w:tcW w:w="472" w:type="dxa"/>
          </w:tcPr>
          <w:p w:rsidR="002C42BC" w:rsidRDefault="002C42BC"/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</w:rPr>
              <w:id w:val="1436861535"/>
            </w:sdtPr>
            <w:sdtEndPr>
              <w:rPr>
                <w:rFonts w:eastAsiaTheme="minorHAnsi"/>
              </w:rPr>
            </w:sdtEnd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</w:rPr>
                  <w:id w:val="221802691"/>
                  <w:placeholder>
                    <w:docPart w:val="3E56CE71FD9A4AA1ACE7C53286AB7D62"/>
                  </w:placeholder>
                </w:sdtPr>
                <w:sdtContent>
                  <w:p w:rsidR="002C42BC" w:rsidRDefault="003118B1">
                    <w:pPr>
                      <w:pStyle w:val="Heading2"/>
                    </w:pPr>
                    <w:r>
                      <w:t>Sr. Web Developer</w:t>
                    </w:r>
                    <w:r w:rsidR="00C573CB">
                      <w:t xml:space="preserve"> / team lead</w:t>
                    </w:r>
                    <w:r>
                      <w:t>, E-signature PVT. LTD</w:t>
                    </w:r>
                  </w:p>
                  <w:p w:rsidR="002C42BC" w:rsidRDefault="003118B1">
                    <w:pPr>
                      <w:pStyle w:val="ResumeText"/>
                    </w:pPr>
                    <w:r>
                      <w:t xml:space="preserve">Jan 2013 - </w:t>
                    </w:r>
                    <w:r w:rsidR="00F53A27">
                      <w:t>present</w:t>
                    </w:r>
                  </w:p>
                  <w:p w:rsidR="000C03B7" w:rsidRPr="000C03B7" w:rsidRDefault="000C03B7">
                    <w:pPr>
                      <w:rPr>
                        <w:b/>
                      </w:rPr>
                    </w:pPr>
                    <w:r w:rsidRPr="000C03B7">
                      <w:rPr>
                        <w:b/>
                      </w:rPr>
                      <w:t>Responsibilities</w:t>
                    </w:r>
                  </w:p>
                  <w:p w:rsidR="000C03B7" w:rsidRPr="000C03B7" w:rsidRDefault="009806CB" w:rsidP="000C03B7">
                    <w:pPr>
                      <w:pStyle w:val="ListParagraph"/>
                      <w:numPr>
                        <w:ilvl w:val="0"/>
                        <w:numId w:val="2"/>
                      </w:numPr>
                      <w:rPr>
                        <w:kern w:val="0"/>
                        <w:lang w:eastAsia="en-US"/>
                      </w:rPr>
                    </w:pPr>
                    <w:r>
                      <w:rPr>
                        <w:kern w:val="0"/>
                        <w:lang w:eastAsia="en-US"/>
                      </w:rPr>
                      <w:t>Manage sm</w:t>
                    </w:r>
                    <w:r w:rsidR="000C03B7" w:rsidRPr="000C03B7">
                      <w:rPr>
                        <w:kern w:val="0"/>
                        <w:lang w:eastAsia="en-US"/>
                      </w:rPr>
                      <w:t>all-to-medium-sized projects (up to 3 months duration and primarily self-directed) including CMS and ecommerce deployments, payment gateway integrations, interfacing with other applications.</w:t>
                    </w:r>
                  </w:p>
                  <w:p w:rsidR="000C03B7" w:rsidRDefault="000C03B7" w:rsidP="000C03B7">
                    <w:pPr>
                      <w:pStyle w:val="ListParagraph"/>
                      <w:numPr>
                        <w:ilvl w:val="0"/>
                        <w:numId w:val="2"/>
                      </w:numPr>
                      <w:rPr>
                        <w:kern w:val="0"/>
                        <w:lang w:eastAsia="en-US"/>
                      </w:rPr>
                    </w:pPr>
                    <w:r w:rsidRPr="000C03B7">
                      <w:rPr>
                        <w:kern w:val="0"/>
                        <w:lang w:eastAsia="en-US"/>
                      </w:rPr>
                      <w:t xml:space="preserve">Support of existing applications, with </w:t>
                    </w:r>
                    <w:r w:rsidR="009806CB">
                      <w:rPr>
                        <w:kern w:val="0"/>
                        <w:lang w:eastAsia="en-US"/>
                      </w:rPr>
                      <w:t>call</w:t>
                    </w:r>
                    <w:r w:rsidRPr="000C03B7">
                      <w:rPr>
                        <w:kern w:val="0"/>
                        <w:lang w:eastAsia="en-US"/>
                      </w:rPr>
                      <w:t xml:space="preserve"> support and other interaction with our clients.</w:t>
                    </w:r>
                  </w:p>
                  <w:p w:rsidR="000C03B7" w:rsidRPr="000C03B7" w:rsidRDefault="000C03B7" w:rsidP="000C03B7">
                    <w:pPr>
                      <w:pStyle w:val="ListParagraph"/>
                      <w:numPr>
                        <w:ilvl w:val="0"/>
                        <w:numId w:val="2"/>
                      </w:numPr>
                      <w:rPr>
                        <w:kern w:val="0"/>
                        <w:lang w:eastAsia="en-US"/>
                      </w:rPr>
                    </w:pPr>
                    <w:r w:rsidRPr="000C03B7">
                      <w:rPr>
                        <w:kern w:val="0"/>
                        <w:lang w:eastAsia="en-US"/>
                      </w:rPr>
                      <w:t>Managing, maintaining, developing and deploying applications and databases in response to business needs.</w:t>
                    </w:r>
                  </w:p>
                  <w:p w:rsidR="000C03B7" w:rsidRPr="000C03B7" w:rsidRDefault="000C03B7" w:rsidP="000C03B7">
                    <w:pPr>
                      <w:pStyle w:val="ListParagraph"/>
                      <w:numPr>
                        <w:ilvl w:val="0"/>
                        <w:numId w:val="2"/>
                      </w:numPr>
                      <w:rPr>
                        <w:kern w:val="0"/>
                        <w:lang w:eastAsia="en-US"/>
                      </w:rPr>
                    </w:pPr>
                    <w:r w:rsidRPr="000C03B7">
                      <w:rPr>
                        <w:kern w:val="0"/>
                        <w:lang w:eastAsia="en-US"/>
                      </w:rPr>
                      <w:t>Perform database administration and development, as well as web development.</w:t>
                    </w:r>
                  </w:p>
                  <w:p w:rsidR="000C03B7" w:rsidRPr="000C03B7" w:rsidRDefault="000C03B7" w:rsidP="000C03B7">
                    <w:pPr>
                      <w:pStyle w:val="ListParagraph"/>
                      <w:numPr>
                        <w:ilvl w:val="0"/>
                        <w:numId w:val="2"/>
                      </w:numPr>
                      <w:rPr>
                        <w:kern w:val="0"/>
                        <w:lang w:eastAsia="en-US"/>
                      </w:rPr>
                    </w:pPr>
                    <w:r w:rsidRPr="000C03B7">
                      <w:rPr>
                        <w:kern w:val="0"/>
                        <w:lang w:eastAsia="en-US"/>
                      </w:rPr>
                      <w:t>Work with the business to add functionality to existing databases in production.</w:t>
                    </w:r>
                  </w:p>
                  <w:p w:rsidR="000C03B7" w:rsidRPr="000C03B7" w:rsidRDefault="000C03B7" w:rsidP="000C03B7">
                    <w:pPr>
                      <w:pStyle w:val="ListParagraph"/>
                      <w:numPr>
                        <w:ilvl w:val="0"/>
                        <w:numId w:val="2"/>
                      </w:numPr>
                      <w:rPr>
                        <w:kern w:val="0"/>
                        <w:lang w:eastAsia="en-US"/>
                      </w:rPr>
                    </w:pPr>
                    <w:r w:rsidRPr="000C03B7">
                      <w:rPr>
                        <w:kern w:val="0"/>
                        <w:lang w:eastAsia="en-US"/>
                      </w:rPr>
                      <w:t>Contributed to the overall development of the web development team</w:t>
                    </w:r>
                  </w:p>
                  <w:p w:rsidR="00DF42D7" w:rsidRPr="00DF42D7" w:rsidRDefault="000C03B7" w:rsidP="000C03B7">
                    <w:pPr>
                      <w:pStyle w:val="ListParagraph"/>
                      <w:numPr>
                        <w:ilvl w:val="0"/>
                        <w:numId w:val="2"/>
                      </w:numPr>
                    </w:pPr>
                    <w:r w:rsidRPr="000C03B7">
                      <w:rPr>
                        <w:kern w:val="0"/>
                        <w:lang w:eastAsia="en-US"/>
                      </w:rPr>
                      <w:t>Perform maintenance and updates to existing websites as requested.</w:t>
                    </w:r>
                  </w:p>
                  <w:p w:rsidR="00DF42D7" w:rsidRDefault="00DF42D7" w:rsidP="000C03B7">
                    <w:pPr>
                      <w:pStyle w:val="ListParagraph"/>
                      <w:numPr>
                        <w:ilvl w:val="0"/>
                        <w:numId w:val="2"/>
                      </w:numPr>
                    </w:pPr>
                    <w:r>
                      <w:t>Experienced in working cloud computing with Amazon AWS</w:t>
                    </w:r>
                  </w:p>
                  <w:p w:rsidR="002C42BC" w:rsidRDefault="00DF42D7" w:rsidP="000C03B7">
                    <w:pPr>
                      <w:pStyle w:val="ListParagraph"/>
                      <w:numPr>
                        <w:ilvl w:val="0"/>
                        <w:numId w:val="2"/>
                      </w:numPr>
                    </w:pPr>
                    <w:r>
                      <w:t>Project deployment using GIT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</w:rPr>
                  <w:id w:val="68699791"/>
                  <w:placeholder>
                    <w:docPart w:val="08A4FB4F5B7A4FEF8260172B5EB6B0D5"/>
                  </w:placeholder>
                </w:sdtPr>
                <w:sdtContent>
                  <w:p w:rsidR="005765CE" w:rsidRDefault="005765CE" w:rsidP="005765CE">
                    <w:pPr>
                      <w:pStyle w:val="Heading2"/>
                    </w:pPr>
                    <w:r>
                      <w:t>Web Developer, Nexstudios PVT. LTD</w:t>
                    </w:r>
                  </w:p>
                  <w:p w:rsidR="005765CE" w:rsidRDefault="005765CE" w:rsidP="005765CE">
                    <w:pPr>
                      <w:pStyle w:val="ResumeText"/>
                    </w:pPr>
                    <w:r>
                      <w:t>Feb 2012 – Dec 2012</w:t>
                    </w:r>
                  </w:p>
                  <w:p w:rsidR="005765CE" w:rsidRDefault="005765CE" w:rsidP="005765CE">
                    <w:pPr>
                      <w:pStyle w:val="ListParagraph"/>
                      <w:numPr>
                        <w:ilvl w:val="0"/>
                        <w:numId w:val="4"/>
                      </w:numPr>
                    </w:pPr>
                    <w:r w:rsidRPr="009806CB">
                      <w:t>PHP/Mysql Web Development</w:t>
                    </w:r>
                    <w:r>
                      <w:t xml:space="preserve"> including CMS and ecommerce sites</w:t>
                    </w:r>
                  </w:p>
                  <w:p w:rsidR="005765CE" w:rsidRDefault="005765CE" w:rsidP="005765CE">
                    <w:pPr>
                      <w:pStyle w:val="ListParagraph"/>
                      <w:numPr>
                        <w:ilvl w:val="0"/>
                        <w:numId w:val="4"/>
                      </w:numPr>
                    </w:pPr>
                    <w:r>
                      <w:t>Developed Entertainment Portal which covers News, Music and celebrities PHP.</w:t>
                    </w:r>
                  </w:p>
                </w:sdtContent>
              </w:sdt>
              <w:p w:rsidR="005765CE" w:rsidRDefault="005765CE" w:rsidP="005765CE">
                <w:pPr>
                  <w:pStyle w:val="ListParagraph"/>
                  <w:numPr>
                    <w:ilvl w:val="0"/>
                    <w:numId w:val="4"/>
                  </w:numPr>
                </w:pPr>
                <w:r>
                  <w:lastRenderedPageBreak/>
                  <w:t>Maintain and update products offered to consumers, including updating database tables, and PHP and JavaScript code.</w:t>
                </w:r>
              </w:p>
              <w:p w:rsidR="005765CE" w:rsidRDefault="005765CE" w:rsidP="005765CE">
                <w:pPr>
                  <w:pStyle w:val="Heading2"/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</w:rPr>
                </w:pPr>
              </w:p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</w:rPr>
                  <w:id w:val="12314896"/>
                </w:sdtPr>
                <w:sdtContent>
                  <w:p w:rsidR="005765CE" w:rsidRDefault="00B8308A" w:rsidP="005765CE">
                    <w:pPr>
                      <w:pStyle w:val="Heading2"/>
                    </w:pPr>
                    <w:r>
                      <w:t>IT Instructor / P</w:t>
                    </w:r>
                    <w:r w:rsidR="005765CE">
                      <w:t>HP Programmer @ R&amp;D Department KEC/KIST, Kalimati, Kathmandu,  Nepal</w:t>
                    </w:r>
                  </w:p>
                  <w:p w:rsidR="005765CE" w:rsidRDefault="0062408F" w:rsidP="005765CE">
                    <w:pPr>
                      <w:pStyle w:val="ResumeText"/>
                    </w:pPr>
                    <w:r>
                      <w:t>Aug</w:t>
                    </w:r>
                    <w:r w:rsidR="005765CE">
                      <w:t xml:space="preserve">  2010 – Mar 2011</w:t>
                    </w:r>
                  </w:p>
                  <w:p w:rsidR="005765CE" w:rsidRPr="000C03B7" w:rsidRDefault="005765CE" w:rsidP="005765CE">
                    <w:pPr>
                      <w:rPr>
                        <w:b/>
                      </w:rPr>
                    </w:pPr>
                    <w:r w:rsidRPr="000C03B7">
                      <w:rPr>
                        <w:b/>
                      </w:rPr>
                      <w:t>Responsibilities</w:t>
                    </w:r>
                  </w:p>
                  <w:p w:rsidR="005765CE" w:rsidRDefault="00B8308A" w:rsidP="005765CE">
                    <w:pPr>
                      <w:pStyle w:val="ListParagraph"/>
                      <w:numPr>
                        <w:ilvl w:val="0"/>
                        <w:numId w:val="2"/>
                      </w:numPr>
                      <w:rPr>
                        <w:kern w:val="0"/>
                        <w:lang w:eastAsia="en-US"/>
                      </w:rPr>
                    </w:pPr>
                    <w:r>
                      <w:rPr>
                        <w:kern w:val="0"/>
                        <w:lang w:eastAsia="en-US"/>
                      </w:rPr>
                      <w:t xml:space="preserve">Design web sites </w:t>
                    </w:r>
                  </w:p>
                  <w:p w:rsidR="00B8308A" w:rsidRDefault="00B8308A" w:rsidP="005765CE">
                    <w:pPr>
                      <w:pStyle w:val="ListParagraph"/>
                      <w:numPr>
                        <w:ilvl w:val="0"/>
                        <w:numId w:val="2"/>
                      </w:numPr>
                      <w:rPr>
                        <w:kern w:val="0"/>
                        <w:lang w:eastAsia="en-US"/>
                      </w:rPr>
                    </w:pPr>
                    <w:r>
                      <w:rPr>
                        <w:kern w:val="0"/>
                        <w:lang w:eastAsia="en-US"/>
                      </w:rPr>
                      <w:t>Attendance system (works in intra-network)</w:t>
                    </w:r>
                  </w:p>
                  <w:p w:rsidR="00B8308A" w:rsidRPr="00B8308A" w:rsidRDefault="00B8308A" w:rsidP="00B8308A">
                    <w:pPr>
                      <w:pStyle w:val="ListParagraph"/>
                      <w:numPr>
                        <w:ilvl w:val="0"/>
                        <w:numId w:val="2"/>
                      </w:numPr>
                    </w:pPr>
                    <w:r w:rsidRPr="00B8308A">
                      <w:rPr>
                        <w:kern w:val="0"/>
                        <w:lang w:eastAsia="en-US"/>
                      </w:rPr>
                      <w:t>Inventory management system(works in intra-network)</w:t>
                    </w:r>
                    <w:r w:rsidRPr="000C03B7">
                      <w:rPr>
                        <w:kern w:val="0"/>
                        <w:lang w:eastAsia="en-US"/>
                      </w:rPr>
                      <w:t xml:space="preserve"> </w:t>
                    </w:r>
                  </w:p>
                  <w:p w:rsidR="002C42BC" w:rsidRDefault="00B8308A" w:rsidP="00B8308A">
                    <w:pPr>
                      <w:pStyle w:val="ListParagraph"/>
                      <w:numPr>
                        <w:ilvl w:val="0"/>
                        <w:numId w:val="2"/>
                      </w:numPr>
                    </w:pPr>
                    <w:r>
                      <w:t>Assisting students with related PHP projects</w:t>
                    </w:r>
                  </w:p>
                </w:sdtContent>
              </w:sdt>
            </w:sdtContent>
          </w:sdt>
        </w:tc>
      </w:tr>
      <w:tr w:rsidR="002C42BC" w:rsidTr="00A10BA7">
        <w:trPr>
          <w:trHeight w:val="116"/>
        </w:trPr>
        <w:tc>
          <w:tcPr>
            <w:tcW w:w="1778" w:type="dxa"/>
          </w:tcPr>
          <w:p w:rsidR="002C42BC" w:rsidRDefault="00414819">
            <w:pPr>
              <w:pStyle w:val="Heading1"/>
            </w:pPr>
            <w:r>
              <w:lastRenderedPageBreak/>
              <w:t>Education</w:t>
            </w:r>
          </w:p>
        </w:tc>
        <w:tc>
          <w:tcPr>
            <w:tcW w:w="472" w:type="dxa"/>
          </w:tcPr>
          <w:p w:rsidR="002C42BC" w:rsidRDefault="002C42BC"/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</w:rPr>
              <w:id w:val="-691765356"/>
            </w:sdt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</w:rPr>
                  <w:id w:val="-1126388115"/>
                </w:sdtPr>
                <w:sdtContent>
                  <w:p w:rsidR="00F722CB" w:rsidRDefault="00F722CB" w:rsidP="00F722CB">
                    <w:pPr>
                      <w:pStyle w:val="Heading2"/>
                    </w:pPr>
                    <w:r>
                      <w:t xml:space="preserve">IGNOU </w:t>
                    </w:r>
                    <w:r w:rsidR="005242EC">
                      <w:t>–</w:t>
                    </w:r>
                    <w:r>
                      <w:t xml:space="preserve"> </w:t>
                    </w:r>
                    <w:r w:rsidR="003F5CF6">
                      <w:t>India</w:t>
                    </w:r>
                  </w:p>
                  <w:p w:rsidR="003F5CF6" w:rsidRDefault="00F722CB" w:rsidP="00604EFA">
                    <w:pPr>
                      <w:ind w:left="720"/>
                    </w:pPr>
                    <w:r>
                      <w:t>2012 – Current</w:t>
                    </w:r>
                  </w:p>
                  <w:p w:rsidR="00F722CB" w:rsidRPr="00F722CB" w:rsidRDefault="003F5CF6" w:rsidP="00604EFA">
                    <w:pPr>
                      <w:ind w:left="720"/>
                    </w:pPr>
                    <w:r>
                      <w:t>Master in Computer Application [</w:t>
                    </w:r>
                    <w:r w:rsidRPr="003F5CF6">
                      <w:rPr>
                        <w:b/>
                      </w:rPr>
                      <w:t>MCA</w:t>
                    </w:r>
                    <w:r>
                      <w:t>]</w:t>
                    </w:r>
                    <w:r>
                      <w:rPr>
                        <w:rFonts w:eastAsiaTheme="minorEastAsia"/>
                      </w:rPr>
                      <w:t xml:space="preserve"> </w:t>
                    </w:r>
                  </w:p>
                </w:sdtContent>
              </w:sdt>
            </w:sdtContent>
          </w:sdt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</w:rPr>
              <w:id w:val="4266267"/>
            </w:sdt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</w:rPr>
                  <w:id w:val="4266268"/>
                </w:sdtPr>
                <w:sdtContent>
                  <w:p w:rsidR="00F722CB" w:rsidRDefault="00F722CB" w:rsidP="00F722CB">
                    <w:pPr>
                      <w:pStyle w:val="Heading2"/>
                    </w:pPr>
                    <w:r>
                      <w:t>Kist college of management, Kamalpokhari, Kathmandu, Nepal</w:t>
                    </w:r>
                  </w:p>
                  <w:p w:rsidR="00F722CB" w:rsidRDefault="00F722CB" w:rsidP="00F765AD">
                    <w:pPr>
                      <w:ind w:left="720"/>
                    </w:pPr>
                    <w:r>
                      <w:t>Year: 2006 – 2010</w:t>
                    </w:r>
                  </w:p>
                  <w:p w:rsidR="003F5CF6" w:rsidRDefault="003F5CF6" w:rsidP="00F765AD">
                    <w:pPr>
                      <w:ind w:left="720"/>
                    </w:pPr>
                    <w:r>
                      <w:t>Bachelor of Information Management [</w:t>
                    </w:r>
                    <w:r w:rsidRPr="003F5CF6">
                      <w:rPr>
                        <w:b/>
                      </w:rPr>
                      <w:t>BIM</w:t>
                    </w:r>
                    <w:r>
                      <w:t>]</w:t>
                    </w:r>
                  </w:p>
                  <w:p w:rsidR="00F722CB" w:rsidRDefault="00F722CB" w:rsidP="00F765AD">
                    <w:pPr>
                      <w:ind w:left="720"/>
                      <w:rPr>
                        <w:rFonts w:eastAsiaTheme="minorEastAsia"/>
                      </w:rPr>
                    </w:pPr>
                    <w:r>
                      <w:t>Overall CGPA: 3.78 (Topper of the</w:t>
                    </w:r>
                    <w:r w:rsidR="003F5CF6">
                      <w:t xml:space="preserve"> Graduating Batch</w:t>
                    </w:r>
                    <w:r>
                      <w:t xml:space="preserve"> 2006/10) </w:t>
                    </w:r>
                  </w:p>
                </w:sdtContent>
              </w:sdt>
            </w:sdtContent>
          </w:sdt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</w:rPr>
              <w:id w:val="4266286"/>
            </w:sdt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</w:rPr>
                  <w:id w:val="4266287"/>
                </w:sdtPr>
                <w:sdtContent>
                  <w:p w:rsidR="00A10BA7" w:rsidRDefault="00A10BA7" w:rsidP="00A10BA7">
                    <w:pPr>
                      <w:pStyle w:val="Heading2"/>
                    </w:pPr>
                    <w:r>
                      <w:t>+2 Scienct, Kist colleege, Kamalpokhari, Kathmandu, Nepal</w:t>
                    </w:r>
                  </w:p>
                  <w:p w:rsidR="00A10BA7" w:rsidRDefault="00A10BA7" w:rsidP="00F765AD">
                    <w:pPr>
                      <w:ind w:left="720"/>
                    </w:pPr>
                    <w:r>
                      <w:t>Year: 2004– 2006</w:t>
                    </w:r>
                  </w:p>
                  <w:p w:rsidR="00A10BA7" w:rsidRDefault="00A10BA7" w:rsidP="00F765AD">
                    <w:pPr>
                      <w:ind w:left="720"/>
                      <w:rPr>
                        <w:rFonts w:eastAsiaTheme="minorEastAsia"/>
                      </w:rPr>
                    </w:pPr>
                    <w:r>
                      <w:t xml:space="preserve">Aggregate percent: 66.90% (Percent on 12: 73%, Percent on 11: 60.80%) </w:t>
                    </w:r>
                  </w:p>
                </w:sdtContent>
              </w:sdt>
            </w:sdtContent>
          </w:sdt>
          <w:p w:rsidR="002C42BC" w:rsidRDefault="002C42BC" w:rsidP="00F722CB"/>
        </w:tc>
      </w:tr>
      <w:tr w:rsidR="002C42BC">
        <w:tc>
          <w:tcPr>
            <w:tcW w:w="1778" w:type="dxa"/>
          </w:tcPr>
          <w:p w:rsidR="002C42BC" w:rsidRDefault="00F413D4">
            <w:pPr>
              <w:pStyle w:val="Heading1"/>
            </w:pPr>
            <w:r>
              <w:t>Certification</w:t>
            </w:r>
          </w:p>
        </w:tc>
        <w:tc>
          <w:tcPr>
            <w:tcW w:w="472" w:type="dxa"/>
          </w:tcPr>
          <w:p w:rsidR="002C42BC" w:rsidRDefault="002C42BC"/>
        </w:tc>
        <w:tc>
          <w:tcPr>
            <w:tcW w:w="7830" w:type="dxa"/>
          </w:tcPr>
          <w:p w:rsidR="002C42BC" w:rsidRPr="00F413D4" w:rsidRDefault="00F413D4" w:rsidP="00F413D4">
            <w:pPr>
              <w:pStyle w:val="ResumeText"/>
              <w:rPr>
                <w:b/>
              </w:rPr>
            </w:pPr>
            <w:r w:rsidRPr="00F413D4">
              <w:rPr>
                <w:b/>
              </w:rPr>
              <w:t>IIJT-Bangalore, Jayanagar, Bangalore, India</w:t>
            </w:r>
          </w:p>
          <w:p w:rsidR="00F413D4" w:rsidRDefault="00F413D4" w:rsidP="00F765AD">
            <w:pPr>
              <w:pStyle w:val="ResumeText"/>
              <w:ind w:left="720"/>
            </w:pPr>
            <w:r>
              <w:t>June 2011 – August 2011</w:t>
            </w:r>
          </w:p>
          <w:p w:rsidR="00F413D4" w:rsidRDefault="00F413D4" w:rsidP="00F765AD">
            <w:pPr>
              <w:pStyle w:val="ResumeText"/>
              <w:ind w:left="720"/>
            </w:pPr>
            <w:r>
              <w:t xml:space="preserve">CCNA Certification </w:t>
            </w:r>
          </w:p>
          <w:p w:rsidR="00F413D4" w:rsidRPr="00F413D4" w:rsidRDefault="00F413D4" w:rsidP="00F413D4">
            <w:pPr>
              <w:pStyle w:val="ResumeText"/>
              <w:rPr>
                <w:b/>
              </w:rPr>
            </w:pPr>
            <w:r>
              <w:rPr>
                <w:b/>
              </w:rPr>
              <w:t>APTECH</w:t>
            </w:r>
            <w:r w:rsidRPr="00F413D4">
              <w:rPr>
                <w:b/>
              </w:rPr>
              <w:t xml:space="preserve"> Computer Education, Jamal, Kathmandu, Nepal</w:t>
            </w:r>
          </w:p>
          <w:p w:rsidR="00F413D4" w:rsidRDefault="00F413D4" w:rsidP="00F765AD">
            <w:pPr>
              <w:pStyle w:val="ResumeText"/>
              <w:ind w:left="720"/>
            </w:pPr>
            <w:r>
              <w:t>Aug 2010 – Dec 2010</w:t>
            </w:r>
          </w:p>
          <w:p w:rsidR="00F413D4" w:rsidRDefault="00F413D4" w:rsidP="00F765AD">
            <w:pPr>
              <w:pStyle w:val="ResumeText"/>
              <w:ind w:left="720"/>
            </w:pPr>
            <w:r>
              <w:t>PHP/MySql Certification</w:t>
            </w:r>
          </w:p>
        </w:tc>
      </w:tr>
      <w:tr w:rsidR="002C42BC">
        <w:tc>
          <w:tcPr>
            <w:tcW w:w="1778" w:type="dxa"/>
          </w:tcPr>
          <w:p w:rsidR="002C42BC" w:rsidRDefault="00A20A9C" w:rsidP="00237299">
            <w:pPr>
              <w:pStyle w:val="Heading1"/>
            </w:pPr>
            <w:r>
              <w:t>Projects</w:t>
            </w:r>
            <w:r w:rsidR="00712A00">
              <w:t xml:space="preserve"> </w:t>
            </w:r>
          </w:p>
        </w:tc>
        <w:tc>
          <w:tcPr>
            <w:tcW w:w="472" w:type="dxa"/>
          </w:tcPr>
          <w:p w:rsidR="002C42BC" w:rsidRDefault="002C42BC"/>
        </w:tc>
        <w:tc>
          <w:tcPr>
            <w:tcW w:w="7830" w:type="dxa"/>
          </w:tcPr>
          <w:p w:rsidR="009A7CD0" w:rsidRDefault="009A7CD0" w:rsidP="009A7CD0">
            <w:pPr>
              <w:pStyle w:val="Name"/>
            </w:pPr>
            <w:r>
              <w:t>Individual Participation / Team Lead</w:t>
            </w:r>
          </w:p>
          <w:p w:rsidR="00A20A9C" w:rsidRDefault="00A20A9C" w:rsidP="00A20A9C">
            <w:pPr>
              <w:pStyle w:val="Heading2"/>
            </w:pPr>
            <w:r>
              <w:t>Event Management System (Multilingual</w:t>
            </w:r>
            <w:r w:rsidR="00DD3397">
              <w:t>, AFFILIATE PROGRAM And Referral Program</w:t>
            </w:r>
            <w:r>
              <w:t>)</w:t>
            </w:r>
          </w:p>
          <w:p w:rsidR="00A20A9C" w:rsidRDefault="00A20A9C" w:rsidP="00A20A9C">
            <w:pPr>
              <w:pStyle w:val="ResumeText"/>
              <w:ind w:left="720"/>
            </w:pPr>
            <w:r>
              <w:t xml:space="preserve">Programming Language: </w:t>
            </w:r>
            <w:r w:rsidRPr="00A20A9C">
              <w:rPr>
                <w:b/>
              </w:rPr>
              <w:t>PHP / MySql</w:t>
            </w:r>
            <w:r w:rsidR="00F62B2A">
              <w:rPr>
                <w:b/>
              </w:rPr>
              <w:t>, JQuery/Ajax</w:t>
            </w:r>
          </w:p>
          <w:p w:rsidR="00A20A9C" w:rsidRDefault="00A20A9C" w:rsidP="00A20A9C">
            <w:pPr>
              <w:pStyle w:val="ResumeText"/>
              <w:ind w:left="720"/>
              <w:rPr>
                <w:b/>
              </w:rPr>
            </w:pPr>
            <w:r>
              <w:lastRenderedPageBreak/>
              <w:t xml:space="preserve">Framework: </w:t>
            </w:r>
            <w:r w:rsidRPr="00A20A9C">
              <w:rPr>
                <w:b/>
              </w:rPr>
              <w:t>HMVC Codeigniter</w:t>
            </w:r>
          </w:p>
          <w:p w:rsidR="00A20A9C" w:rsidRDefault="009A03CC" w:rsidP="00A20A9C">
            <w:pPr>
              <w:pStyle w:val="ResumeText"/>
              <w:ind w:left="720"/>
            </w:pPr>
            <w:hyperlink r:id="rId10" w:history="1">
              <w:r w:rsidR="00A20A9C" w:rsidRPr="00774E77">
                <w:rPr>
                  <w:rStyle w:val="Hyperlink"/>
                  <w:b/>
                </w:rPr>
                <w:t>http://www.tiji.co</w:t>
              </w:r>
            </w:hyperlink>
          </w:p>
          <w:p w:rsidR="00E57241" w:rsidRDefault="00E57241" w:rsidP="00E947F9">
            <w:pPr>
              <w:pStyle w:val="Heading2"/>
            </w:pPr>
          </w:p>
          <w:p w:rsidR="00E947F9" w:rsidRDefault="00302B26" w:rsidP="00E947F9">
            <w:pPr>
              <w:pStyle w:val="Heading2"/>
            </w:pPr>
            <w:r>
              <w:t xml:space="preserve">ONLINE TRAINING COURSE </w:t>
            </w:r>
            <w:r w:rsidR="00E947F9">
              <w:t>Management System</w:t>
            </w:r>
          </w:p>
          <w:p w:rsidR="00E947F9" w:rsidRDefault="00E947F9" w:rsidP="00E947F9">
            <w:pPr>
              <w:pStyle w:val="ResumeText"/>
              <w:ind w:left="720"/>
            </w:pPr>
            <w:r>
              <w:t xml:space="preserve">Programming Language: </w:t>
            </w:r>
            <w:r w:rsidRPr="00A20A9C">
              <w:rPr>
                <w:b/>
              </w:rPr>
              <w:t>PHP / MySql</w:t>
            </w:r>
            <w:r>
              <w:rPr>
                <w:b/>
              </w:rPr>
              <w:t>, JQuery/Ajax</w:t>
            </w:r>
          </w:p>
          <w:p w:rsidR="00E947F9" w:rsidRDefault="00E947F9" w:rsidP="00E947F9">
            <w:pPr>
              <w:pStyle w:val="ResumeText"/>
              <w:ind w:left="720"/>
              <w:rPr>
                <w:b/>
              </w:rPr>
            </w:pPr>
            <w:r>
              <w:t xml:space="preserve">Framework: </w:t>
            </w:r>
            <w:r w:rsidRPr="00A20A9C">
              <w:rPr>
                <w:b/>
              </w:rPr>
              <w:t>HMVC Codeigniter</w:t>
            </w:r>
          </w:p>
          <w:p w:rsidR="00E947F9" w:rsidRPr="00CE2143" w:rsidRDefault="00E947F9" w:rsidP="00E947F9">
            <w:pPr>
              <w:ind w:left="720"/>
            </w:pPr>
            <w:r w:rsidRPr="00CE2143">
              <w:rPr>
                <w:b/>
              </w:rPr>
              <w:t>http://</w:t>
            </w:r>
            <w:r w:rsidRPr="00E947F9">
              <w:rPr>
                <w:b/>
              </w:rPr>
              <w:t xml:space="preserve"> www.tradetechky.com</w:t>
            </w:r>
          </w:p>
          <w:p w:rsidR="00E947F9" w:rsidRDefault="00E947F9">
            <w:pPr>
              <w:pStyle w:val="ResumeText"/>
            </w:pPr>
          </w:p>
          <w:p w:rsidR="00CE2143" w:rsidRDefault="00CE2143" w:rsidP="00CE2143">
            <w:pPr>
              <w:pStyle w:val="Heading2"/>
            </w:pPr>
            <w:r>
              <w:t>Daily Task Handling Management System</w:t>
            </w:r>
          </w:p>
          <w:p w:rsidR="00CE2143" w:rsidRDefault="00CE2143" w:rsidP="00CE2143">
            <w:pPr>
              <w:pStyle w:val="ResumeText"/>
              <w:ind w:left="720"/>
            </w:pPr>
            <w:r>
              <w:t xml:space="preserve">Programming Language: </w:t>
            </w:r>
            <w:r w:rsidRPr="00A20A9C">
              <w:rPr>
                <w:b/>
              </w:rPr>
              <w:t>PHP / MySql</w:t>
            </w:r>
            <w:r w:rsidR="009B20CC">
              <w:rPr>
                <w:b/>
              </w:rPr>
              <w:t>, JQuery/Ajax</w:t>
            </w:r>
          </w:p>
          <w:p w:rsidR="00CE2143" w:rsidRDefault="00CE2143" w:rsidP="00CE2143">
            <w:pPr>
              <w:pStyle w:val="ResumeText"/>
              <w:ind w:left="720"/>
              <w:rPr>
                <w:b/>
              </w:rPr>
            </w:pPr>
            <w:r>
              <w:t xml:space="preserve">Framework: </w:t>
            </w:r>
            <w:r w:rsidRPr="00A20A9C">
              <w:rPr>
                <w:b/>
              </w:rPr>
              <w:t>HMVC Codeigniter</w:t>
            </w:r>
          </w:p>
          <w:p w:rsidR="00CE2143" w:rsidRPr="00CE2143" w:rsidRDefault="00CE2143" w:rsidP="00CE2143">
            <w:pPr>
              <w:ind w:left="720"/>
            </w:pPr>
            <w:r w:rsidRPr="00CE2143">
              <w:rPr>
                <w:b/>
              </w:rPr>
              <w:t>http://esignature.com.np/dms</w:t>
            </w:r>
          </w:p>
          <w:p w:rsidR="00A20A9C" w:rsidRDefault="00A20A9C" w:rsidP="00A20A9C">
            <w:pPr>
              <w:pStyle w:val="Heading2"/>
            </w:pPr>
            <w:r>
              <w:t>E-Commerce Sites</w:t>
            </w:r>
            <w:r w:rsidR="004C32FC">
              <w:t xml:space="preserve"> [Magento]</w:t>
            </w:r>
          </w:p>
          <w:p w:rsidR="00A20A9C" w:rsidRDefault="00A20A9C" w:rsidP="00A20A9C">
            <w:pPr>
              <w:pStyle w:val="ResumeText"/>
              <w:ind w:left="720"/>
            </w:pPr>
            <w:r>
              <w:t xml:space="preserve">Programming Language: </w:t>
            </w:r>
            <w:r w:rsidRPr="00A20A9C">
              <w:rPr>
                <w:b/>
              </w:rPr>
              <w:t>PHP / MySql</w:t>
            </w:r>
          </w:p>
          <w:p w:rsidR="00A20A9C" w:rsidRDefault="00A20A9C" w:rsidP="00A20A9C">
            <w:pPr>
              <w:pStyle w:val="ResumeText"/>
              <w:ind w:left="720"/>
              <w:rPr>
                <w:b/>
              </w:rPr>
            </w:pPr>
            <w:r>
              <w:t xml:space="preserve">Framework: </w:t>
            </w:r>
            <w:r>
              <w:rPr>
                <w:b/>
              </w:rPr>
              <w:t>Magento</w:t>
            </w:r>
          </w:p>
          <w:p w:rsidR="00605C1A" w:rsidRDefault="009A03CC" w:rsidP="00A20A9C">
            <w:pPr>
              <w:pStyle w:val="ResumeText"/>
              <w:ind w:left="720"/>
              <w:rPr>
                <w:b/>
              </w:rPr>
            </w:pPr>
            <w:hyperlink r:id="rId11" w:history="1">
              <w:r w:rsidR="00A20A9C" w:rsidRPr="00774E77">
                <w:rPr>
                  <w:rStyle w:val="Hyperlink"/>
                  <w:b/>
                </w:rPr>
                <w:t>http://atamansw.com.au/</w:t>
              </w:r>
            </w:hyperlink>
            <w:r w:rsidR="00A20A9C">
              <w:rPr>
                <w:b/>
              </w:rPr>
              <w:t xml:space="preserve">, </w:t>
            </w:r>
          </w:p>
          <w:p w:rsidR="00605C1A" w:rsidRDefault="009A03CC" w:rsidP="00A20A9C">
            <w:pPr>
              <w:pStyle w:val="ResumeText"/>
              <w:ind w:left="720"/>
              <w:rPr>
                <w:b/>
              </w:rPr>
            </w:pPr>
            <w:hyperlink r:id="rId12" w:history="1">
              <w:r w:rsidR="00A20A9C" w:rsidRPr="00774E77">
                <w:rPr>
                  <w:rStyle w:val="Hyperlink"/>
                  <w:b/>
                </w:rPr>
                <w:t>http://carlinktyres.xsdv.com/</w:t>
              </w:r>
            </w:hyperlink>
            <w:r w:rsidR="00A20A9C">
              <w:rPr>
                <w:b/>
              </w:rPr>
              <w:t xml:space="preserve"> </w:t>
            </w:r>
            <w:r w:rsidR="000A0421">
              <w:rPr>
                <w:b/>
              </w:rPr>
              <w:t>,</w:t>
            </w:r>
          </w:p>
          <w:p w:rsidR="00E57241" w:rsidRDefault="00E57241" w:rsidP="00A20A9C">
            <w:pPr>
              <w:pStyle w:val="ResumeText"/>
              <w:ind w:left="720"/>
              <w:rPr>
                <w:b/>
              </w:rPr>
            </w:pPr>
            <w:r>
              <w:rPr>
                <w:b/>
              </w:rPr>
              <w:t>http://www.mencom.com/</w:t>
            </w:r>
          </w:p>
          <w:p w:rsidR="00672DF9" w:rsidRDefault="009A03CC" w:rsidP="00A20A9C">
            <w:pPr>
              <w:pStyle w:val="ResumeText"/>
              <w:ind w:left="720"/>
            </w:pPr>
            <w:hyperlink r:id="rId13" w:history="1">
              <w:r w:rsidR="00672DF9" w:rsidRPr="00672DF9">
                <w:rPr>
                  <w:rStyle w:val="Hyperlink"/>
                </w:rPr>
                <w:t>http://www.eurolight.com.au/</w:t>
              </w:r>
            </w:hyperlink>
          </w:p>
          <w:p w:rsidR="00A20A9C" w:rsidRDefault="009A03CC" w:rsidP="00A20A9C">
            <w:pPr>
              <w:pStyle w:val="ResumeText"/>
              <w:ind w:left="720"/>
              <w:rPr>
                <w:b/>
              </w:rPr>
            </w:pPr>
            <w:hyperlink r:id="rId14" w:tgtFrame="_blank" w:history="1">
              <w:r w:rsidR="001B050E" w:rsidRPr="001B050E">
                <w:rPr>
                  <w:rStyle w:val="Hyperlink"/>
                  <w:b/>
                </w:rPr>
                <w:t>http://162.217.100.186/~lme/</w:t>
              </w:r>
            </w:hyperlink>
            <w:r w:rsidR="001B050E">
              <w:rPr>
                <w:b/>
              </w:rPr>
              <w:t xml:space="preserve"> (On lunch)</w:t>
            </w:r>
          </w:p>
          <w:p w:rsidR="00FE480F" w:rsidRPr="000A0421" w:rsidRDefault="00FE480F" w:rsidP="00A20A9C">
            <w:pPr>
              <w:pStyle w:val="ResumeText"/>
              <w:ind w:left="720"/>
            </w:pPr>
          </w:p>
          <w:p w:rsidR="00903959" w:rsidRDefault="00903959" w:rsidP="00A20A9C">
            <w:pPr>
              <w:pStyle w:val="Heading2"/>
            </w:pPr>
            <w:r>
              <w:t xml:space="preserve">E-commerce Sites </w:t>
            </w:r>
          </w:p>
          <w:p w:rsidR="00903959" w:rsidRDefault="00903959" w:rsidP="00903959">
            <w:pPr>
              <w:pStyle w:val="ResumeText"/>
              <w:ind w:left="720"/>
            </w:pPr>
            <w:r>
              <w:t xml:space="preserve">Programming Language: </w:t>
            </w:r>
            <w:r w:rsidRPr="00A20A9C">
              <w:rPr>
                <w:b/>
              </w:rPr>
              <w:t>PHP / MySql</w:t>
            </w:r>
          </w:p>
          <w:p w:rsidR="00903959" w:rsidRDefault="00903959" w:rsidP="00903959">
            <w:pPr>
              <w:pStyle w:val="ResumeText"/>
              <w:ind w:left="720"/>
              <w:rPr>
                <w:b/>
              </w:rPr>
            </w:pPr>
            <w:r>
              <w:t xml:space="preserve">Framework: </w:t>
            </w:r>
            <w:r>
              <w:rPr>
                <w:b/>
              </w:rPr>
              <w:t>Core PHP</w:t>
            </w:r>
          </w:p>
          <w:p w:rsidR="00903959" w:rsidRDefault="009A03CC" w:rsidP="00903959">
            <w:pPr>
              <w:pStyle w:val="ResumeText"/>
              <w:ind w:left="720"/>
              <w:rPr>
                <w:b/>
              </w:rPr>
            </w:pPr>
            <w:hyperlink r:id="rId15" w:history="1">
              <w:r w:rsidR="000A0421" w:rsidRPr="00774E77">
                <w:rPr>
                  <w:rStyle w:val="Hyperlink"/>
                  <w:b/>
                </w:rPr>
                <w:t>http://www.soloshot.com</w:t>
              </w:r>
            </w:hyperlink>
            <w:r w:rsidR="000A0421">
              <w:rPr>
                <w:b/>
              </w:rPr>
              <w:t xml:space="preserve"> </w:t>
            </w:r>
          </w:p>
          <w:p w:rsidR="00903959" w:rsidRDefault="00903959" w:rsidP="00903959"/>
          <w:p w:rsidR="000A0421" w:rsidRDefault="000A0421" w:rsidP="000A0421">
            <w:pPr>
              <w:pStyle w:val="Heading2"/>
            </w:pPr>
            <w:r>
              <w:t xml:space="preserve">Drupal Theming </w:t>
            </w:r>
          </w:p>
          <w:p w:rsidR="000A0421" w:rsidRDefault="000A0421" w:rsidP="000A0421">
            <w:pPr>
              <w:pStyle w:val="ResumeText"/>
              <w:ind w:left="720"/>
            </w:pPr>
            <w:r>
              <w:t xml:space="preserve">Programming Language: </w:t>
            </w:r>
            <w:r w:rsidRPr="00A20A9C">
              <w:rPr>
                <w:b/>
              </w:rPr>
              <w:t>PHP / MySql</w:t>
            </w:r>
          </w:p>
          <w:p w:rsidR="000A0421" w:rsidRDefault="000A0421" w:rsidP="000A0421">
            <w:pPr>
              <w:pStyle w:val="ResumeText"/>
              <w:ind w:left="720"/>
              <w:rPr>
                <w:b/>
              </w:rPr>
            </w:pPr>
            <w:r>
              <w:t xml:space="preserve">Framework: </w:t>
            </w:r>
            <w:r>
              <w:rPr>
                <w:b/>
              </w:rPr>
              <w:t>Drupal</w:t>
            </w:r>
          </w:p>
          <w:p w:rsidR="000A0421" w:rsidRPr="00D1303A" w:rsidRDefault="009A03CC" w:rsidP="00D1303A">
            <w:pPr>
              <w:pStyle w:val="ResumeText"/>
              <w:ind w:left="720"/>
              <w:rPr>
                <w:b/>
              </w:rPr>
            </w:pPr>
            <w:hyperlink r:id="rId16" w:tgtFrame="_blank" w:history="1">
              <w:r w:rsidR="000A0421" w:rsidRPr="000A0421">
                <w:rPr>
                  <w:rStyle w:val="Hyperlink"/>
                  <w:b/>
                </w:rPr>
                <w:t>http://cococoli.dev.monsterweb.net/</w:t>
              </w:r>
            </w:hyperlink>
            <w:r w:rsidR="000A0421" w:rsidRPr="000A0421">
              <w:rPr>
                <w:b/>
              </w:rPr>
              <w:t xml:space="preserve"> </w:t>
            </w:r>
          </w:p>
          <w:p w:rsidR="00A20A9C" w:rsidRDefault="00A20A9C" w:rsidP="00A20A9C">
            <w:pPr>
              <w:pStyle w:val="Heading2"/>
            </w:pPr>
            <w:r>
              <w:t>CMS Sites</w:t>
            </w:r>
            <w:r w:rsidR="00C237E7">
              <w:t xml:space="preserve"> [</w:t>
            </w:r>
            <w:r w:rsidR="00062947">
              <w:t>Drupal</w:t>
            </w:r>
            <w:r w:rsidR="00C237E7">
              <w:t>]</w:t>
            </w:r>
          </w:p>
          <w:p w:rsidR="00A20A9C" w:rsidRDefault="00A20A9C" w:rsidP="00A20A9C">
            <w:pPr>
              <w:pStyle w:val="ResumeText"/>
              <w:ind w:left="720"/>
            </w:pPr>
            <w:r>
              <w:t xml:space="preserve">Programming Language: </w:t>
            </w:r>
            <w:r w:rsidRPr="00A20A9C">
              <w:rPr>
                <w:b/>
              </w:rPr>
              <w:t>PHP / MySql</w:t>
            </w:r>
          </w:p>
          <w:p w:rsidR="00A20A9C" w:rsidRDefault="00A20A9C" w:rsidP="00A20A9C">
            <w:pPr>
              <w:pStyle w:val="ResumeText"/>
              <w:ind w:left="720"/>
              <w:rPr>
                <w:b/>
              </w:rPr>
            </w:pPr>
            <w:r>
              <w:t xml:space="preserve">Framework: </w:t>
            </w:r>
            <w:r>
              <w:rPr>
                <w:b/>
              </w:rPr>
              <w:t>Drupal</w:t>
            </w:r>
          </w:p>
          <w:p w:rsidR="00A20A9C" w:rsidRPr="00D1303A" w:rsidRDefault="009A03CC" w:rsidP="00D1303A">
            <w:pPr>
              <w:pStyle w:val="ResumeText"/>
              <w:ind w:left="720"/>
              <w:rPr>
                <w:b/>
              </w:rPr>
            </w:pPr>
            <w:hyperlink r:id="rId17" w:tgtFrame="_blank" w:history="1">
              <w:r w:rsidR="00A20A9C" w:rsidRPr="004F4BA5">
                <w:rPr>
                  <w:rStyle w:val="Hyperlink"/>
                  <w:b/>
                </w:rPr>
                <w:t>http://turboneticsinc.com/</w:t>
              </w:r>
            </w:hyperlink>
            <w:r w:rsidR="00A20A9C" w:rsidRPr="004F4BA5">
              <w:rPr>
                <w:b/>
              </w:rPr>
              <w:t xml:space="preserve">   </w:t>
            </w:r>
          </w:p>
          <w:p w:rsidR="00C237E7" w:rsidRDefault="00C237E7" w:rsidP="00C237E7">
            <w:pPr>
              <w:pStyle w:val="Heading2"/>
            </w:pPr>
            <w:r>
              <w:t>CMS Sites</w:t>
            </w:r>
          </w:p>
          <w:p w:rsidR="00C237E7" w:rsidRDefault="00C237E7" w:rsidP="00C237E7">
            <w:pPr>
              <w:pStyle w:val="ResumeText"/>
              <w:ind w:left="720"/>
            </w:pPr>
            <w:r>
              <w:t xml:space="preserve">Programming Language: </w:t>
            </w:r>
            <w:r w:rsidRPr="00A20A9C">
              <w:rPr>
                <w:b/>
              </w:rPr>
              <w:t>PHP / MySql</w:t>
            </w:r>
          </w:p>
          <w:p w:rsidR="00C237E7" w:rsidRDefault="00C237E7" w:rsidP="00C237E7">
            <w:pPr>
              <w:pStyle w:val="ResumeText"/>
              <w:ind w:left="720"/>
              <w:rPr>
                <w:b/>
              </w:rPr>
            </w:pPr>
            <w:r>
              <w:t xml:space="preserve">Framework: </w:t>
            </w:r>
            <w:r>
              <w:rPr>
                <w:b/>
              </w:rPr>
              <w:t>Core PHP</w:t>
            </w:r>
            <w:r w:rsidR="00C31BA9">
              <w:rPr>
                <w:b/>
              </w:rPr>
              <w:t>, WP</w:t>
            </w:r>
            <w:r w:rsidR="00E91CFC">
              <w:rPr>
                <w:b/>
              </w:rPr>
              <w:t xml:space="preserve"> (only theming)</w:t>
            </w:r>
          </w:p>
          <w:p w:rsidR="00771F16" w:rsidRDefault="009A03CC" w:rsidP="00C237E7">
            <w:pPr>
              <w:pStyle w:val="ResumeText"/>
              <w:ind w:left="720"/>
              <w:rPr>
                <w:b/>
              </w:rPr>
            </w:pPr>
            <w:hyperlink r:id="rId18" w:history="1">
              <w:r w:rsidR="000E2FD8" w:rsidRPr="00774E77">
                <w:rPr>
                  <w:rStyle w:val="Hyperlink"/>
                  <w:b/>
                </w:rPr>
                <w:t>http://www.mindworksme.com/</w:t>
              </w:r>
            </w:hyperlink>
            <w:r w:rsidR="000E2FD8">
              <w:rPr>
                <w:b/>
              </w:rPr>
              <w:t xml:space="preserve">, </w:t>
            </w:r>
          </w:p>
          <w:p w:rsidR="00771F16" w:rsidRDefault="009A03CC" w:rsidP="00C237E7">
            <w:pPr>
              <w:pStyle w:val="ResumeText"/>
              <w:ind w:left="720"/>
              <w:rPr>
                <w:b/>
              </w:rPr>
            </w:pPr>
            <w:hyperlink r:id="rId19" w:history="1">
              <w:r w:rsidR="000E2FD8" w:rsidRPr="00774E77">
                <w:rPr>
                  <w:rStyle w:val="Hyperlink"/>
                  <w:b/>
                </w:rPr>
                <w:t>http://v-chitra.com.np/</w:t>
              </w:r>
            </w:hyperlink>
            <w:r w:rsidR="000E2FD8">
              <w:rPr>
                <w:b/>
              </w:rPr>
              <w:t xml:space="preserve"> , </w:t>
            </w:r>
          </w:p>
          <w:p w:rsidR="00C237E7" w:rsidRDefault="009A03CC" w:rsidP="00C237E7">
            <w:pPr>
              <w:pStyle w:val="ResumeText"/>
              <w:ind w:left="720"/>
              <w:rPr>
                <w:b/>
              </w:rPr>
            </w:pPr>
            <w:hyperlink r:id="rId20" w:history="1">
              <w:r w:rsidR="00E91CFC" w:rsidRPr="00774E77">
                <w:rPr>
                  <w:rStyle w:val="Hyperlink"/>
                  <w:b/>
                </w:rPr>
                <w:t>http://www.commercefrisoren.se/</w:t>
              </w:r>
            </w:hyperlink>
            <w:r w:rsidR="009D2BBD">
              <w:rPr>
                <w:b/>
              </w:rPr>
              <w:t xml:space="preserve"> </w:t>
            </w:r>
            <w:r w:rsidR="006267BB">
              <w:rPr>
                <w:b/>
              </w:rPr>
              <w:t xml:space="preserve">, </w:t>
            </w:r>
            <w:hyperlink r:id="rId21" w:history="1">
              <w:r w:rsidR="006267BB" w:rsidRPr="00774E77">
                <w:rPr>
                  <w:rStyle w:val="Hyperlink"/>
                  <w:b/>
                </w:rPr>
                <w:t>http://convenepro.com/psselearn/</w:t>
              </w:r>
            </w:hyperlink>
            <w:r w:rsidR="006267BB">
              <w:rPr>
                <w:b/>
              </w:rPr>
              <w:t xml:space="preserve"> ,</w:t>
            </w:r>
            <w:r w:rsidR="00771F16">
              <w:rPr>
                <w:b/>
              </w:rPr>
              <w:t xml:space="preserve"> </w:t>
            </w:r>
            <w:hyperlink r:id="rId22" w:history="1">
              <w:r w:rsidR="00F72999" w:rsidRPr="00774E77">
                <w:rPr>
                  <w:rStyle w:val="Hyperlink"/>
                  <w:b/>
                </w:rPr>
                <w:t>http://jeffmcbridereadings.com/</w:t>
              </w:r>
            </w:hyperlink>
          </w:p>
          <w:p w:rsidR="00F72999" w:rsidRDefault="009A03CC" w:rsidP="00C237E7">
            <w:pPr>
              <w:pStyle w:val="ResumeText"/>
              <w:ind w:left="720"/>
              <w:rPr>
                <w:b/>
              </w:rPr>
            </w:pPr>
            <w:hyperlink r:id="rId23" w:history="1">
              <w:r w:rsidR="00F72999" w:rsidRPr="00774E77">
                <w:rPr>
                  <w:rStyle w:val="Hyperlink"/>
                  <w:b/>
                </w:rPr>
                <w:t>http://chickano.sg/</w:t>
              </w:r>
            </w:hyperlink>
          </w:p>
          <w:p w:rsidR="00C237E7" w:rsidRDefault="00C237E7" w:rsidP="00A20A9C">
            <w:pPr>
              <w:pStyle w:val="ResumeText"/>
            </w:pPr>
          </w:p>
          <w:p w:rsidR="0000785F" w:rsidRDefault="0000785F" w:rsidP="0000785F">
            <w:pPr>
              <w:pStyle w:val="Heading2"/>
            </w:pPr>
            <w:r>
              <w:t>Report Management System</w:t>
            </w:r>
          </w:p>
          <w:p w:rsidR="0000785F" w:rsidRDefault="0000785F" w:rsidP="0000785F">
            <w:pPr>
              <w:pStyle w:val="ResumeText"/>
              <w:ind w:left="720"/>
            </w:pPr>
            <w:r>
              <w:t xml:space="preserve">Programming Language: </w:t>
            </w:r>
            <w:r w:rsidRPr="00A20A9C">
              <w:rPr>
                <w:b/>
              </w:rPr>
              <w:t>PHP / MySql</w:t>
            </w:r>
          </w:p>
          <w:p w:rsidR="0000785F" w:rsidRDefault="0000785F" w:rsidP="0000785F">
            <w:pPr>
              <w:pStyle w:val="ResumeText"/>
              <w:ind w:left="720"/>
              <w:rPr>
                <w:b/>
              </w:rPr>
            </w:pPr>
            <w:r>
              <w:t xml:space="preserve">Framework: </w:t>
            </w:r>
            <w:r>
              <w:rPr>
                <w:b/>
              </w:rPr>
              <w:t xml:space="preserve">Yii Framework </w:t>
            </w:r>
            <w:r w:rsidR="00FD05FC">
              <w:rPr>
                <w:b/>
              </w:rPr>
              <w:t xml:space="preserve">(including </w:t>
            </w:r>
            <w:r>
              <w:rPr>
                <w:b/>
              </w:rPr>
              <w:t>Highchart</w:t>
            </w:r>
            <w:r w:rsidR="00FD05FC">
              <w:rPr>
                <w:b/>
              </w:rPr>
              <w:t xml:space="preserve"> and</w:t>
            </w:r>
            <w:r w:rsidR="006267BB">
              <w:rPr>
                <w:b/>
              </w:rPr>
              <w:t xml:space="preserve"> JsPlatinumGrid</w:t>
            </w:r>
            <w:r w:rsidR="00FD05FC">
              <w:rPr>
                <w:b/>
              </w:rPr>
              <w:t>)</w:t>
            </w:r>
          </w:p>
          <w:p w:rsidR="0000785F" w:rsidRPr="0000785F" w:rsidRDefault="009A03CC" w:rsidP="0000785F">
            <w:pPr>
              <w:pStyle w:val="ResumeText"/>
              <w:ind w:left="720"/>
              <w:rPr>
                <w:b/>
              </w:rPr>
            </w:pPr>
            <w:hyperlink r:id="rId24" w:tgtFrame="_blank" w:history="1">
              <w:r w:rsidR="0000785F" w:rsidRPr="0000785F">
                <w:rPr>
                  <w:rStyle w:val="Hyperlink"/>
                  <w:b/>
                </w:rPr>
                <w:t>http://amplify360.org/bespoke/</w:t>
              </w:r>
            </w:hyperlink>
            <w:r w:rsidR="0000785F">
              <w:rPr>
                <w:b/>
              </w:rPr>
              <w:t xml:space="preserve"> (test login</w:t>
            </w:r>
            <w:r w:rsidR="00716070">
              <w:rPr>
                <w:b/>
              </w:rPr>
              <w:t xml:space="preserve">: </w:t>
            </w:r>
            <w:r w:rsidR="00716070">
              <w:t>21424</w:t>
            </w:r>
            <w:r w:rsidR="0000785F">
              <w:rPr>
                <w:b/>
              </w:rPr>
              <w:t>)</w:t>
            </w:r>
          </w:p>
          <w:p w:rsidR="002B2698" w:rsidRDefault="002B2698" w:rsidP="0000785F">
            <w:pPr>
              <w:pStyle w:val="ResumeText"/>
              <w:ind w:left="720"/>
            </w:pPr>
          </w:p>
          <w:p w:rsidR="002B2698" w:rsidRDefault="002B2698" w:rsidP="002B2698">
            <w:pPr>
              <w:pStyle w:val="Heading2"/>
            </w:pPr>
            <w:r>
              <w:t>SMS Text Messaging System [Adult site]</w:t>
            </w:r>
          </w:p>
          <w:p w:rsidR="002B2698" w:rsidRDefault="0000785F" w:rsidP="002B2698">
            <w:pPr>
              <w:pStyle w:val="ResumeText"/>
              <w:ind w:left="720"/>
            </w:pPr>
            <w:r>
              <w:rPr>
                <w:b/>
              </w:rPr>
              <w:t xml:space="preserve"> </w:t>
            </w:r>
            <w:r w:rsidR="002B2698">
              <w:t xml:space="preserve">Programming Language: </w:t>
            </w:r>
            <w:r w:rsidR="002B2698" w:rsidRPr="00A20A9C">
              <w:rPr>
                <w:b/>
              </w:rPr>
              <w:t>PHP / MySql</w:t>
            </w:r>
          </w:p>
          <w:p w:rsidR="002B2698" w:rsidRDefault="002B2698" w:rsidP="002B2698">
            <w:pPr>
              <w:pStyle w:val="ResumeText"/>
              <w:ind w:left="720"/>
              <w:rPr>
                <w:b/>
              </w:rPr>
            </w:pPr>
            <w:r>
              <w:t xml:space="preserve">Framework: </w:t>
            </w:r>
            <w:r>
              <w:rPr>
                <w:b/>
              </w:rPr>
              <w:t>Core PHP (including Twilio API)</w:t>
            </w:r>
          </w:p>
          <w:p w:rsidR="0000785F" w:rsidRDefault="0000785F" w:rsidP="002B2698">
            <w:pPr>
              <w:pStyle w:val="ResumeText"/>
              <w:rPr>
                <w:b/>
              </w:rPr>
            </w:pPr>
          </w:p>
          <w:p w:rsidR="0000785F" w:rsidRDefault="00E42457" w:rsidP="00887D6F">
            <w:pPr>
              <w:pStyle w:val="Heading2"/>
            </w:pPr>
            <w:r>
              <w:t>Chat module system</w:t>
            </w:r>
          </w:p>
          <w:p w:rsidR="00E42457" w:rsidRDefault="00E42457" w:rsidP="00E42457">
            <w:pPr>
              <w:pStyle w:val="ResumeText"/>
              <w:ind w:left="720"/>
            </w:pPr>
            <w:r>
              <w:t xml:space="preserve">Programming Language: </w:t>
            </w:r>
            <w:r w:rsidRPr="00A20A9C">
              <w:rPr>
                <w:b/>
              </w:rPr>
              <w:t>PHP / MySql</w:t>
            </w:r>
            <w:r w:rsidR="00A864EC">
              <w:rPr>
                <w:b/>
              </w:rPr>
              <w:t>, JQuery/Ajax</w:t>
            </w:r>
          </w:p>
          <w:p w:rsidR="00E42457" w:rsidRDefault="00E42457" w:rsidP="00E42457">
            <w:pPr>
              <w:pStyle w:val="ResumeText"/>
              <w:ind w:left="720"/>
              <w:rPr>
                <w:b/>
              </w:rPr>
            </w:pPr>
            <w:r>
              <w:t xml:space="preserve">Framework: </w:t>
            </w:r>
            <w:r>
              <w:rPr>
                <w:b/>
              </w:rPr>
              <w:t>Core PHP</w:t>
            </w:r>
          </w:p>
          <w:p w:rsidR="00E42457" w:rsidRDefault="009A03CC" w:rsidP="00E42457">
            <w:pPr>
              <w:pStyle w:val="ResumeText"/>
              <w:ind w:left="720"/>
            </w:pPr>
            <w:hyperlink r:id="rId25" w:history="1">
              <w:r w:rsidR="00E42457" w:rsidRPr="00E42457">
                <w:rPr>
                  <w:rStyle w:val="Hyperlink"/>
                  <w:b/>
                </w:rPr>
                <w:t>http://uniquestreak.com/clients/2013/wilface/</w:t>
              </w:r>
            </w:hyperlink>
            <w:r w:rsidR="00E42457">
              <w:t xml:space="preserve"> (On test only)</w:t>
            </w:r>
          </w:p>
          <w:p w:rsidR="00E42457" w:rsidRDefault="00E42457" w:rsidP="00A20A9C">
            <w:pPr>
              <w:pStyle w:val="ResumeText"/>
            </w:pPr>
          </w:p>
          <w:p w:rsidR="00A20A9C" w:rsidRDefault="00E0411C" w:rsidP="00E0411C">
            <w:pPr>
              <w:pStyle w:val="Heading2"/>
            </w:pPr>
            <w:r>
              <w:t xml:space="preserve">JQuery Animation </w:t>
            </w:r>
          </w:p>
          <w:p w:rsidR="00E0411C" w:rsidRDefault="009A03CC" w:rsidP="00E0411C">
            <w:pPr>
              <w:pStyle w:val="ResumeText"/>
              <w:ind w:left="720"/>
              <w:rPr>
                <w:b/>
              </w:rPr>
            </w:pPr>
            <w:hyperlink r:id="rId26" w:history="1">
              <w:r w:rsidR="003E6AF2" w:rsidRPr="00774E77">
                <w:rPr>
                  <w:rStyle w:val="Hyperlink"/>
                  <w:b/>
                </w:rPr>
                <w:t>https://davecoulier.com/</w:t>
              </w:r>
            </w:hyperlink>
          </w:p>
          <w:p w:rsidR="00A20A9C" w:rsidRDefault="00A20A9C">
            <w:pPr>
              <w:pStyle w:val="ResumeText"/>
            </w:pPr>
          </w:p>
          <w:p w:rsidR="000E3FCC" w:rsidRDefault="000E3FCC" w:rsidP="000E3FCC">
            <w:pPr>
              <w:pStyle w:val="Name"/>
            </w:pPr>
            <w:r>
              <w:t>AS A TEAM MEMBER</w:t>
            </w:r>
          </w:p>
          <w:p w:rsidR="00E57241" w:rsidRDefault="00E57241" w:rsidP="00E57241">
            <w:pPr>
              <w:pStyle w:val="Heading2"/>
            </w:pPr>
            <w:r>
              <w:t>FLIGHT TICKET AND HOTEL MANAGEMENT System</w:t>
            </w:r>
          </w:p>
          <w:p w:rsidR="00E57241" w:rsidRDefault="00E57241" w:rsidP="00E57241">
            <w:pPr>
              <w:pStyle w:val="ResumeText"/>
              <w:ind w:left="720"/>
            </w:pPr>
            <w:r>
              <w:t xml:space="preserve">Programming Language: </w:t>
            </w:r>
            <w:r w:rsidRPr="00A20A9C">
              <w:rPr>
                <w:b/>
              </w:rPr>
              <w:t>PHP / MySql</w:t>
            </w:r>
          </w:p>
          <w:p w:rsidR="00E57241" w:rsidRDefault="00E57241" w:rsidP="00E57241">
            <w:pPr>
              <w:pStyle w:val="ResumeText"/>
              <w:ind w:left="720"/>
              <w:rPr>
                <w:b/>
              </w:rPr>
            </w:pPr>
            <w:r>
              <w:t xml:space="preserve">Framework: </w:t>
            </w:r>
            <w:r>
              <w:rPr>
                <w:b/>
              </w:rPr>
              <w:t>Laravel 4</w:t>
            </w:r>
          </w:p>
          <w:p w:rsidR="00E57241" w:rsidRDefault="00E57241" w:rsidP="00832B28">
            <w:pPr>
              <w:pStyle w:val="ResumeText"/>
              <w:ind w:left="720"/>
            </w:pPr>
            <w:r>
              <w:rPr>
                <w:b/>
              </w:rPr>
              <w:t>http://</w:t>
            </w:r>
            <w:r w:rsidRPr="00E57241">
              <w:rPr>
                <w:b/>
              </w:rPr>
              <w:t xml:space="preserve"> www.blackeyetravels.com</w:t>
            </w:r>
            <w:r>
              <w:rPr>
                <w:b/>
              </w:rPr>
              <w:t xml:space="preserve"> </w:t>
            </w:r>
          </w:p>
          <w:p w:rsidR="000E3FCC" w:rsidRDefault="000E3FCC" w:rsidP="000E3FCC">
            <w:pPr>
              <w:pStyle w:val="Heading2"/>
            </w:pPr>
            <w:r>
              <w:t>Health and Fitness Training Management System</w:t>
            </w:r>
          </w:p>
          <w:p w:rsidR="000E3FCC" w:rsidRDefault="000E3FCC" w:rsidP="000E3FCC">
            <w:pPr>
              <w:pStyle w:val="ResumeText"/>
              <w:ind w:left="720"/>
            </w:pPr>
            <w:r>
              <w:t xml:space="preserve">Programming Language: </w:t>
            </w:r>
            <w:r w:rsidRPr="00A20A9C">
              <w:rPr>
                <w:b/>
              </w:rPr>
              <w:t>PHP / MySql</w:t>
            </w:r>
          </w:p>
          <w:p w:rsidR="000E3FCC" w:rsidRDefault="000E3FCC" w:rsidP="000E3FCC">
            <w:pPr>
              <w:pStyle w:val="ResumeText"/>
              <w:ind w:left="720"/>
              <w:rPr>
                <w:b/>
              </w:rPr>
            </w:pPr>
            <w:r>
              <w:t xml:space="preserve">Framework: </w:t>
            </w:r>
            <w:r>
              <w:rPr>
                <w:b/>
              </w:rPr>
              <w:t>HMVC Codeigniter</w:t>
            </w:r>
          </w:p>
          <w:p w:rsidR="000E3FCC" w:rsidRPr="000E3FCC" w:rsidRDefault="009A03CC" w:rsidP="00832B28">
            <w:pPr>
              <w:pStyle w:val="ResumeText"/>
              <w:ind w:left="720"/>
            </w:pPr>
            <w:hyperlink w:history="1">
              <w:r w:rsidR="000E3FCC" w:rsidRPr="00774E77">
                <w:rPr>
                  <w:rStyle w:val="Hyperlink"/>
                  <w:b/>
                </w:rPr>
                <w:t xml:space="preserve">http://www.beaccounted4.com </w:t>
              </w:r>
            </w:hyperlink>
            <w:r w:rsidR="000E3FCC">
              <w:rPr>
                <w:b/>
              </w:rPr>
              <w:t xml:space="preserve">  </w:t>
            </w:r>
          </w:p>
          <w:p w:rsidR="000E3FCC" w:rsidRDefault="000E3FCC" w:rsidP="000E3FCC">
            <w:pPr>
              <w:pStyle w:val="Heading2"/>
            </w:pPr>
            <w:r>
              <w:t>GPS Location Finder Tracking System</w:t>
            </w:r>
          </w:p>
          <w:p w:rsidR="000E3FCC" w:rsidRDefault="000E3FCC" w:rsidP="000E3FCC">
            <w:pPr>
              <w:pStyle w:val="ResumeText"/>
              <w:ind w:left="720"/>
            </w:pPr>
            <w:r>
              <w:t xml:space="preserve">Programming Language: </w:t>
            </w:r>
            <w:r w:rsidRPr="00A20A9C">
              <w:rPr>
                <w:b/>
              </w:rPr>
              <w:t>PHP / MySql</w:t>
            </w:r>
          </w:p>
          <w:p w:rsidR="000E3FCC" w:rsidRDefault="000E3FCC" w:rsidP="000E3FCC">
            <w:pPr>
              <w:pStyle w:val="ResumeText"/>
              <w:ind w:left="720"/>
              <w:rPr>
                <w:b/>
              </w:rPr>
            </w:pPr>
            <w:r>
              <w:t xml:space="preserve">Framework: </w:t>
            </w:r>
            <w:r>
              <w:rPr>
                <w:b/>
              </w:rPr>
              <w:t>Core PHP</w:t>
            </w:r>
          </w:p>
          <w:p w:rsidR="000E3FCC" w:rsidRDefault="009A03CC" w:rsidP="000E3FCC">
            <w:pPr>
              <w:pStyle w:val="ResumeText"/>
              <w:ind w:left="720"/>
            </w:pPr>
            <w:hyperlink r:id="rId27" w:history="1">
              <w:r w:rsidR="000E3FCC" w:rsidRPr="00774E77">
                <w:rPr>
                  <w:rStyle w:val="Hyperlink"/>
                  <w:b/>
                </w:rPr>
                <w:t>http://www.mapfli.com</w:t>
              </w:r>
            </w:hyperlink>
            <w:r w:rsidR="000E3FCC">
              <w:rPr>
                <w:b/>
              </w:rPr>
              <w:t xml:space="preserve"> </w:t>
            </w:r>
          </w:p>
          <w:p w:rsidR="000E3FCC" w:rsidRDefault="000E3FCC">
            <w:pPr>
              <w:pStyle w:val="ResumeText"/>
            </w:pPr>
          </w:p>
          <w:p w:rsidR="00A20A9C" w:rsidRDefault="00A20A9C">
            <w:pPr>
              <w:pStyle w:val="ResumeText"/>
            </w:pPr>
          </w:p>
        </w:tc>
      </w:tr>
      <w:tr w:rsidR="002C42BC">
        <w:tc>
          <w:tcPr>
            <w:tcW w:w="1778" w:type="dxa"/>
          </w:tcPr>
          <w:p w:rsidR="002C42BC" w:rsidRDefault="002C42BC">
            <w:pPr>
              <w:pStyle w:val="Heading1"/>
            </w:pPr>
          </w:p>
        </w:tc>
        <w:tc>
          <w:tcPr>
            <w:tcW w:w="472" w:type="dxa"/>
          </w:tcPr>
          <w:p w:rsidR="002C42BC" w:rsidRDefault="002C42BC"/>
        </w:tc>
        <w:tc>
          <w:tcPr>
            <w:tcW w:w="7830" w:type="dxa"/>
          </w:tcPr>
          <w:p w:rsidR="002C42BC" w:rsidRDefault="002C42BC"/>
        </w:tc>
      </w:tr>
    </w:tbl>
    <w:p w:rsidR="002C42BC" w:rsidRDefault="002C42BC"/>
    <w:sectPr w:rsidR="002C42BC" w:rsidSect="008B3664">
      <w:footerReference w:type="default" r:id="rId28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7873" w:rsidRDefault="00657873">
      <w:pPr>
        <w:spacing w:before="0" w:after="0" w:line="240" w:lineRule="auto"/>
      </w:pPr>
      <w:r>
        <w:separator/>
      </w:r>
    </w:p>
  </w:endnote>
  <w:endnote w:type="continuationSeparator" w:id="1">
    <w:p w:rsidR="00657873" w:rsidRDefault="0065787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42BC" w:rsidRDefault="00414819">
    <w:pPr>
      <w:pStyle w:val="Footer"/>
    </w:pPr>
    <w:r>
      <w:t xml:space="preserve">Page </w:t>
    </w:r>
    <w:r w:rsidR="009A03CC">
      <w:fldChar w:fldCharType="begin"/>
    </w:r>
    <w:r>
      <w:instrText xml:space="preserve"> PAGE </w:instrText>
    </w:r>
    <w:r w:rsidR="009A03CC">
      <w:fldChar w:fldCharType="separate"/>
    </w:r>
    <w:r w:rsidR="00DF42D7">
      <w:rPr>
        <w:noProof/>
      </w:rPr>
      <w:t>5</w:t>
    </w:r>
    <w:r w:rsidR="009A03CC"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7873" w:rsidRDefault="00657873">
      <w:pPr>
        <w:spacing w:before="0" w:after="0" w:line="240" w:lineRule="auto"/>
      </w:pPr>
      <w:r>
        <w:separator/>
      </w:r>
    </w:p>
  </w:footnote>
  <w:footnote w:type="continuationSeparator" w:id="1">
    <w:p w:rsidR="00657873" w:rsidRDefault="00657873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E300A"/>
    <w:multiLevelType w:val="multilevel"/>
    <w:tmpl w:val="859AC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A17FDD"/>
    <w:multiLevelType w:val="multilevel"/>
    <w:tmpl w:val="4AD41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CA43E83"/>
    <w:multiLevelType w:val="hybridMultilevel"/>
    <w:tmpl w:val="D1D42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EF2970"/>
    <w:multiLevelType w:val="hybridMultilevel"/>
    <w:tmpl w:val="D1AC7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12581C"/>
    <w:multiLevelType w:val="hybridMultilevel"/>
    <w:tmpl w:val="D1622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characterSpacingControl w:val="doNotCompress"/>
  <w:hdrShapeDefaults>
    <o:shapedefaults v:ext="edit" spidmax="33794"/>
  </w:hdrShapeDefaults>
  <w:footnotePr>
    <w:footnote w:id="0"/>
    <w:footnote w:id="1"/>
  </w:footnotePr>
  <w:endnotePr>
    <w:endnote w:id="0"/>
    <w:endnote w:id="1"/>
  </w:endnotePr>
  <w:compat/>
  <w:rsids>
    <w:rsidRoot w:val="00C633EB"/>
    <w:rsid w:val="00002B6D"/>
    <w:rsid w:val="0000785F"/>
    <w:rsid w:val="00062947"/>
    <w:rsid w:val="00087668"/>
    <w:rsid w:val="000A0421"/>
    <w:rsid w:val="000C03B7"/>
    <w:rsid w:val="000E2FD8"/>
    <w:rsid w:val="000E3FCC"/>
    <w:rsid w:val="000F54BE"/>
    <w:rsid w:val="001B050E"/>
    <w:rsid w:val="00237299"/>
    <w:rsid w:val="002B2698"/>
    <w:rsid w:val="002C42BC"/>
    <w:rsid w:val="00302B26"/>
    <w:rsid w:val="003118B1"/>
    <w:rsid w:val="00346001"/>
    <w:rsid w:val="003C250C"/>
    <w:rsid w:val="003E6AF2"/>
    <w:rsid w:val="003F5CF6"/>
    <w:rsid w:val="00414819"/>
    <w:rsid w:val="00453F85"/>
    <w:rsid w:val="004553EB"/>
    <w:rsid w:val="00494FAF"/>
    <w:rsid w:val="004C32FC"/>
    <w:rsid w:val="004F4BA5"/>
    <w:rsid w:val="005242EC"/>
    <w:rsid w:val="005765CE"/>
    <w:rsid w:val="00604EFA"/>
    <w:rsid w:val="00605C1A"/>
    <w:rsid w:val="006076B9"/>
    <w:rsid w:val="00611564"/>
    <w:rsid w:val="0062408F"/>
    <w:rsid w:val="006267BB"/>
    <w:rsid w:val="00627678"/>
    <w:rsid w:val="00657873"/>
    <w:rsid w:val="00672DF9"/>
    <w:rsid w:val="00712A00"/>
    <w:rsid w:val="00716070"/>
    <w:rsid w:val="00722ECA"/>
    <w:rsid w:val="00736687"/>
    <w:rsid w:val="00771F16"/>
    <w:rsid w:val="00774835"/>
    <w:rsid w:val="007943F3"/>
    <w:rsid w:val="008143D0"/>
    <w:rsid w:val="00832B28"/>
    <w:rsid w:val="008516E2"/>
    <w:rsid w:val="00887D6F"/>
    <w:rsid w:val="008B3664"/>
    <w:rsid w:val="00903959"/>
    <w:rsid w:val="00931D5E"/>
    <w:rsid w:val="00933AA0"/>
    <w:rsid w:val="009806CB"/>
    <w:rsid w:val="00991912"/>
    <w:rsid w:val="009A03CC"/>
    <w:rsid w:val="009A7CD0"/>
    <w:rsid w:val="009B20CC"/>
    <w:rsid w:val="009D2BBD"/>
    <w:rsid w:val="00A10BA7"/>
    <w:rsid w:val="00A20A9C"/>
    <w:rsid w:val="00A25568"/>
    <w:rsid w:val="00A864EC"/>
    <w:rsid w:val="00AF4E5A"/>
    <w:rsid w:val="00B3701D"/>
    <w:rsid w:val="00B8308A"/>
    <w:rsid w:val="00BC096E"/>
    <w:rsid w:val="00BD4911"/>
    <w:rsid w:val="00C237E7"/>
    <w:rsid w:val="00C31BA9"/>
    <w:rsid w:val="00C573CB"/>
    <w:rsid w:val="00C633EB"/>
    <w:rsid w:val="00C753FF"/>
    <w:rsid w:val="00C87B8D"/>
    <w:rsid w:val="00CE2143"/>
    <w:rsid w:val="00D1303A"/>
    <w:rsid w:val="00D67274"/>
    <w:rsid w:val="00DD3397"/>
    <w:rsid w:val="00DF42D7"/>
    <w:rsid w:val="00E0411C"/>
    <w:rsid w:val="00E42457"/>
    <w:rsid w:val="00E57241"/>
    <w:rsid w:val="00E63712"/>
    <w:rsid w:val="00E7409D"/>
    <w:rsid w:val="00E91CFC"/>
    <w:rsid w:val="00E947F9"/>
    <w:rsid w:val="00EC0E5A"/>
    <w:rsid w:val="00F413D4"/>
    <w:rsid w:val="00F53A27"/>
    <w:rsid w:val="00F62B2A"/>
    <w:rsid w:val="00F722CB"/>
    <w:rsid w:val="00F72999"/>
    <w:rsid w:val="00F765AD"/>
    <w:rsid w:val="00F9562A"/>
    <w:rsid w:val="00FA0D78"/>
    <w:rsid w:val="00FA678E"/>
    <w:rsid w:val="00FB402A"/>
    <w:rsid w:val="00FD05FC"/>
    <w:rsid w:val="00FE48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8" w:qFormat="1"/>
    <w:lsdException w:name="heading 5" w:uiPriority="18" w:qFormat="1"/>
    <w:lsdException w:name="heading 6" w:uiPriority="18" w:qFormat="1"/>
    <w:lsdException w:name="heading 7" w:uiPriority="18" w:qFormat="1"/>
    <w:lsdException w:name="heading 8" w:uiPriority="18" w:qFormat="1"/>
    <w:lsdException w:name="heading 9" w:uiPriority="18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2"/>
    <w:lsdException w:name="footer" w:uiPriority="2"/>
    <w:lsdException w:name="caption" w:uiPriority="35" w:qFormat="1"/>
    <w:lsdException w:name="Title" w:uiPriority="10" w:unhideWhenUsed="0" w:qFormat="1"/>
    <w:lsdException w:name="Closing" w:uiPriority="8" w:qFormat="1"/>
    <w:lsdException w:name="Signature" w:uiPriority="8" w:qFormat="1"/>
    <w:lsdException w:name="Default Paragraph Font" w:uiPriority="1"/>
    <w:lsdException w:name="Subtitle" w:uiPriority="11" w:qFormat="1"/>
    <w:lsdException w:name="Salutation" w:uiPriority="8" w:qFormat="1"/>
    <w:lsdException w:name="Date" w:uiPriority="8" w:qFormat="1"/>
    <w:lsdException w:name="Strong" w:uiPriority="9" w:unhideWhenUsed="0" w:qFormat="1"/>
    <w:lsdException w:name="Emphasis" w:uiPriority="2" w:unhideWhenUsed="0" w:qFormat="1"/>
    <w:lsdException w:name="Table Grid" w:semiHidden="0" w:uiPriority="59" w:unhideWhenUsed="0"/>
    <w:lsdException w:name="Placeholder Text" w:unhideWhenUsed="0"/>
    <w:lsdException w:name="No Spacing" w:uiPriority="9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3664"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rsid w:val="008B3664"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8B3664"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366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366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366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366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366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366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366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"/>
    <w:unhideWhenUsed/>
    <w:rsid w:val="008B3664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"/>
    <w:rsid w:val="008B3664"/>
    <w:rPr>
      <w:kern w:val="20"/>
    </w:rPr>
  </w:style>
  <w:style w:type="paragraph" w:styleId="Footer">
    <w:name w:val="footer"/>
    <w:basedOn w:val="Normal"/>
    <w:link w:val="FooterChar"/>
    <w:uiPriority w:val="2"/>
    <w:unhideWhenUsed/>
    <w:rsid w:val="008B3664"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2"/>
    <w:rsid w:val="008B3664"/>
    <w:rPr>
      <w:kern w:val="20"/>
    </w:rPr>
  </w:style>
  <w:style w:type="paragraph" w:customStyle="1" w:styleId="ResumeText">
    <w:name w:val="Resume Text"/>
    <w:basedOn w:val="Normal"/>
    <w:qFormat/>
    <w:rsid w:val="008B3664"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sid w:val="008B3664"/>
    <w:rPr>
      <w:color w:val="808080"/>
    </w:rPr>
  </w:style>
  <w:style w:type="table" w:styleId="TableGrid">
    <w:name w:val="Table Grid"/>
    <w:basedOn w:val="TableNormal"/>
    <w:uiPriority w:val="59"/>
    <w:rsid w:val="008B36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1"/>
    <w:rsid w:val="008B3664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Heading2Char">
    <w:name w:val="Heading 2 Char"/>
    <w:basedOn w:val="DefaultParagraphFont"/>
    <w:link w:val="Heading2"/>
    <w:uiPriority w:val="1"/>
    <w:rsid w:val="008B3664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</w:rPr>
  </w:style>
  <w:style w:type="character" w:customStyle="1" w:styleId="Heading3Char">
    <w:name w:val="Heading 3 Char"/>
    <w:basedOn w:val="DefaultParagraphFont"/>
    <w:link w:val="Heading3"/>
    <w:uiPriority w:val="9"/>
    <w:rsid w:val="008B3664"/>
    <w:rPr>
      <w:rFonts w:asciiTheme="majorHAnsi" w:eastAsiaTheme="majorEastAsia" w:hAnsiTheme="majorHAnsi" w:cstheme="majorBidi"/>
      <w:b/>
      <w:bCs/>
      <w:color w:val="7E97AD" w:themeColor="accent1"/>
      <w:kern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3664"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3664"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3664"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3664"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3664"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3664"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rsid w:val="008B3664"/>
    <w:tblPr>
      <w:tblInd w:w="0" w:type="dxa"/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rsid w:val="008B3664"/>
    <w:pPr>
      <w:spacing w:after="0" w:line="240" w:lineRule="auto"/>
      <w:ind w:left="144" w:right="144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8"/>
    <w:qFormat/>
    <w:rsid w:val="008B3664"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har">
    <w:name w:val="Date Char"/>
    <w:basedOn w:val="DefaultParagraphFont"/>
    <w:link w:val="Date"/>
    <w:uiPriority w:val="8"/>
    <w:rsid w:val="008B3664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Recipient">
    <w:name w:val="Recipient"/>
    <w:basedOn w:val="Normal"/>
    <w:uiPriority w:val="8"/>
    <w:unhideWhenUsed/>
    <w:qFormat/>
    <w:rsid w:val="008B3664"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8"/>
    <w:unhideWhenUsed/>
    <w:qFormat/>
    <w:rsid w:val="008B3664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8"/>
    <w:rsid w:val="008B3664"/>
    <w:rPr>
      <w:kern w:val="20"/>
    </w:rPr>
  </w:style>
  <w:style w:type="paragraph" w:styleId="Closing">
    <w:name w:val="Closing"/>
    <w:basedOn w:val="Normal"/>
    <w:link w:val="ClosingChar"/>
    <w:uiPriority w:val="8"/>
    <w:unhideWhenUsed/>
    <w:qFormat/>
    <w:rsid w:val="008B3664"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8"/>
    <w:rsid w:val="008B3664"/>
    <w:rPr>
      <w:kern w:val="20"/>
    </w:rPr>
  </w:style>
  <w:style w:type="paragraph" w:styleId="Signature">
    <w:name w:val="Signature"/>
    <w:basedOn w:val="Normal"/>
    <w:link w:val="SignatureChar"/>
    <w:uiPriority w:val="8"/>
    <w:unhideWhenUsed/>
    <w:qFormat/>
    <w:rsid w:val="008B3664"/>
    <w:pPr>
      <w:spacing w:after="480"/>
    </w:pPr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8"/>
    <w:rsid w:val="008B3664"/>
    <w:rPr>
      <w:b/>
      <w:bCs/>
      <w:kern w:val="20"/>
    </w:rPr>
  </w:style>
  <w:style w:type="character" w:styleId="Emphasis">
    <w:name w:val="Emphasis"/>
    <w:basedOn w:val="DefaultParagraphFont"/>
    <w:uiPriority w:val="2"/>
    <w:unhideWhenUsed/>
    <w:qFormat/>
    <w:rsid w:val="008B3664"/>
    <w:rPr>
      <w:color w:val="7E97AD" w:themeColor="accent1"/>
    </w:rPr>
  </w:style>
  <w:style w:type="paragraph" w:customStyle="1" w:styleId="ContactInfo">
    <w:name w:val="Contact Info"/>
    <w:basedOn w:val="Normal"/>
    <w:uiPriority w:val="2"/>
    <w:qFormat/>
    <w:rsid w:val="008B3664"/>
    <w:pPr>
      <w:spacing w:after="0" w:line="240" w:lineRule="auto"/>
      <w:jc w:val="right"/>
    </w:pPr>
    <w:rPr>
      <w:sz w:val="18"/>
    </w:rPr>
  </w:style>
  <w:style w:type="paragraph" w:customStyle="1" w:styleId="Name">
    <w:name w:val="Name"/>
    <w:basedOn w:val="Normal"/>
    <w:next w:val="Normal"/>
    <w:uiPriority w:val="1"/>
    <w:qFormat/>
    <w:rsid w:val="008B3664"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767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7678"/>
    <w:rPr>
      <w:rFonts w:ascii="Tahoma" w:hAnsi="Tahoma" w:cs="Tahoma"/>
      <w:kern w:val="20"/>
      <w:sz w:val="16"/>
      <w:szCs w:val="16"/>
    </w:rPr>
  </w:style>
  <w:style w:type="paragraph" w:styleId="ListParagraph">
    <w:name w:val="List Paragraph"/>
    <w:basedOn w:val="Normal"/>
    <w:uiPriority w:val="34"/>
    <w:semiHidden/>
    <w:qFormat/>
    <w:rsid w:val="000C03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0A9C"/>
    <w:rPr>
      <w:color w:val="646464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72DF9"/>
    <w:rPr>
      <w:color w:val="969696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36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7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ww.eurolight.com.au/" TargetMode="External"/><Relationship Id="rId18" Type="http://schemas.openxmlformats.org/officeDocument/2006/relationships/hyperlink" Target="http://www.mindworksme.com/" TargetMode="External"/><Relationship Id="rId26" Type="http://schemas.openxmlformats.org/officeDocument/2006/relationships/hyperlink" Target="https://davecoulier.com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://convenepro.com/psselearn/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://carlinktyres.xsdv.com/" TargetMode="External"/><Relationship Id="rId17" Type="http://schemas.openxmlformats.org/officeDocument/2006/relationships/hyperlink" Target="http://turboneticsinc.com/industrial/" TargetMode="External"/><Relationship Id="rId25" Type="http://schemas.openxmlformats.org/officeDocument/2006/relationships/hyperlink" Target="http://uniquestreak.com/clients/2013/wilface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cococoli.dev.monsterweb.net/" TargetMode="External"/><Relationship Id="rId20" Type="http://schemas.openxmlformats.org/officeDocument/2006/relationships/hyperlink" Target="http://www.commercefrisoren.se/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atamansw.com.au/" TargetMode="External"/><Relationship Id="rId24" Type="http://schemas.openxmlformats.org/officeDocument/2006/relationships/hyperlink" Target="http://amplify360.org/bespoke/" TargetMode="External"/><Relationship Id="rId5" Type="http://schemas.openxmlformats.org/officeDocument/2006/relationships/styles" Target="styles.xml"/><Relationship Id="rId15" Type="http://schemas.openxmlformats.org/officeDocument/2006/relationships/hyperlink" Target="http://www.soloshot.com" TargetMode="External"/><Relationship Id="rId23" Type="http://schemas.openxmlformats.org/officeDocument/2006/relationships/hyperlink" Target="http://chickano.sg/" TargetMode="External"/><Relationship Id="rId28" Type="http://schemas.openxmlformats.org/officeDocument/2006/relationships/footer" Target="footer1.xml"/><Relationship Id="rId10" Type="http://schemas.openxmlformats.org/officeDocument/2006/relationships/hyperlink" Target="http://www.tiji.co" TargetMode="External"/><Relationship Id="rId19" Type="http://schemas.openxmlformats.org/officeDocument/2006/relationships/hyperlink" Target="http://v-chitra.com.np/" TargetMode="External"/><Relationship Id="rId31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://162.217.100.186/%7Elme/" TargetMode="External"/><Relationship Id="rId22" Type="http://schemas.openxmlformats.org/officeDocument/2006/relationships/hyperlink" Target="http://jeffmcbridereadings.com/" TargetMode="External"/><Relationship Id="rId27" Type="http://schemas.openxmlformats.org/officeDocument/2006/relationships/hyperlink" Target="http://www.mapfli.com" TargetMode="External"/><Relationship Id="rId30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esktop\temp\TS102835057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437DB6CE5E845249758A93BC57B2C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30D2AD-CFD7-43F6-BFF1-6C2CD3C5DB25}"/>
      </w:docPartPr>
      <w:docPartBody>
        <w:p w:rsidR="006A29D3" w:rsidRDefault="006E0AF1">
          <w:pPr>
            <w:pStyle w:val="5437DB6CE5E845249758A93BC57B2C56"/>
          </w:pPr>
          <w:r>
            <w:t>[Street Address]</w:t>
          </w:r>
        </w:p>
      </w:docPartBody>
    </w:docPart>
    <w:docPart>
      <w:docPartPr>
        <w:name w:val="5670B4E001B044E2A8E2442105725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54384A-39AD-4F39-967E-9D6F540C98A4}"/>
      </w:docPartPr>
      <w:docPartBody>
        <w:p w:rsidR="006A29D3" w:rsidRDefault="006E0AF1">
          <w:pPr>
            <w:pStyle w:val="5670B4E001B044E2A8E2442105725A5D"/>
          </w:pPr>
          <w:r>
            <w:t>[City, ST ZIP Code]</w:t>
          </w:r>
        </w:p>
      </w:docPartBody>
    </w:docPart>
    <w:docPart>
      <w:docPartPr>
        <w:name w:val="EA80294951C445E6B4ABDB88EE8FE5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FAEF07-B3ED-45DD-A519-D6ABF9538DB3}"/>
      </w:docPartPr>
      <w:docPartBody>
        <w:p w:rsidR="006A29D3" w:rsidRDefault="006E0AF1">
          <w:pPr>
            <w:pStyle w:val="EA80294951C445E6B4ABDB88EE8FE567"/>
          </w:pPr>
          <w:r>
            <w:t>[Telephone]</w:t>
          </w:r>
        </w:p>
      </w:docPartBody>
    </w:docPart>
    <w:docPart>
      <w:docPartPr>
        <w:name w:val="75C830D4DA8A4A27889625E03AC6D9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290784-8A7F-43A5-9D9A-3868E56CB8F9}"/>
      </w:docPartPr>
      <w:docPartBody>
        <w:p w:rsidR="006A29D3" w:rsidRDefault="006E0AF1">
          <w:pPr>
            <w:pStyle w:val="75C830D4DA8A4A27889625E03AC6D977"/>
          </w:pPr>
          <w:r>
            <w:rPr>
              <w:rStyle w:val="Emphasis"/>
            </w:rPr>
            <w:t>[Email]</w:t>
          </w:r>
        </w:p>
      </w:docPartBody>
    </w:docPart>
    <w:docPart>
      <w:docPartPr>
        <w:name w:val="2C6D2930DFC7484092CF4AB60A4E1A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1FF842-115B-4308-9A6E-046DCAC74469}"/>
      </w:docPartPr>
      <w:docPartBody>
        <w:p w:rsidR="006A29D3" w:rsidRDefault="006E0AF1">
          <w:pPr>
            <w:pStyle w:val="2C6D2930DFC7484092CF4AB60A4E1A4F"/>
          </w:pPr>
          <w:r>
            <w:t>[Your Name]</w:t>
          </w:r>
        </w:p>
      </w:docPartBody>
    </w:docPart>
    <w:docPart>
      <w:docPartPr>
        <w:name w:val="3E56CE71FD9A4AA1ACE7C53286AB7D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F8C9DF-75C2-4DF6-82C5-A01CF5EF9317}"/>
      </w:docPartPr>
      <w:docPartBody>
        <w:p w:rsidR="006A29D3" w:rsidRDefault="006E0AF1">
          <w:pPr>
            <w:pStyle w:val="3E56CE71FD9A4AA1ACE7C53286AB7D62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6E0AF1"/>
    <w:rsid w:val="00045107"/>
    <w:rsid w:val="001F6751"/>
    <w:rsid w:val="004B3A03"/>
    <w:rsid w:val="006A29D3"/>
    <w:rsid w:val="006B7BBB"/>
    <w:rsid w:val="006E0AF1"/>
    <w:rsid w:val="00A6253B"/>
    <w:rsid w:val="00B11C3F"/>
    <w:rsid w:val="00FF28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9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437DB6CE5E845249758A93BC57B2C56">
    <w:name w:val="5437DB6CE5E845249758A93BC57B2C56"/>
    <w:rsid w:val="006A29D3"/>
  </w:style>
  <w:style w:type="paragraph" w:customStyle="1" w:styleId="5670B4E001B044E2A8E2442105725A5D">
    <w:name w:val="5670B4E001B044E2A8E2442105725A5D"/>
    <w:rsid w:val="006A29D3"/>
  </w:style>
  <w:style w:type="paragraph" w:customStyle="1" w:styleId="EA80294951C445E6B4ABDB88EE8FE567">
    <w:name w:val="EA80294951C445E6B4ABDB88EE8FE567"/>
    <w:rsid w:val="006A29D3"/>
  </w:style>
  <w:style w:type="paragraph" w:customStyle="1" w:styleId="9F43B9362E194C26B67A26DC827B8F2D">
    <w:name w:val="9F43B9362E194C26B67A26DC827B8F2D"/>
    <w:rsid w:val="006A29D3"/>
  </w:style>
  <w:style w:type="character" w:styleId="Emphasis">
    <w:name w:val="Emphasis"/>
    <w:basedOn w:val="DefaultParagraphFont"/>
    <w:uiPriority w:val="2"/>
    <w:unhideWhenUsed/>
    <w:qFormat/>
    <w:rsid w:val="006A29D3"/>
    <w:rPr>
      <w:color w:val="4F81BD" w:themeColor="accent1"/>
    </w:rPr>
  </w:style>
  <w:style w:type="paragraph" w:customStyle="1" w:styleId="75C830D4DA8A4A27889625E03AC6D977">
    <w:name w:val="75C830D4DA8A4A27889625E03AC6D977"/>
    <w:rsid w:val="006A29D3"/>
  </w:style>
  <w:style w:type="paragraph" w:customStyle="1" w:styleId="2C6D2930DFC7484092CF4AB60A4E1A4F">
    <w:name w:val="2C6D2930DFC7484092CF4AB60A4E1A4F"/>
    <w:rsid w:val="006A29D3"/>
  </w:style>
  <w:style w:type="paragraph" w:customStyle="1" w:styleId="AF0C4C16F3974E2BBED02C9F3F8C9F2A">
    <w:name w:val="AF0C4C16F3974E2BBED02C9F3F8C9F2A"/>
    <w:rsid w:val="006A29D3"/>
  </w:style>
  <w:style w:type="paragraph" w:customStyle="1" w:styleId="ResumeText">
    <w:name w:val="Resume Text"/>
    <w:basedOn w:val="Normal"/>
    <w:qFormat/>
    <w:rsid w:val="006A29D3"/>
    <w:pPr>
      <w:spacing w:before="40" w:after="40" w:line="288" w:lineRule="auto"/>
      <w:ind w:right="1440"/>
    </w:pPr>
    <w:rPr>
      <w:color w:val="595959" w:themeColor="text1" w:themeTint="A6"/>
      <w:kern w:val="20"/>
      <w:sz w:val="20"/>
    </w:rPr>
  </w:style>
  <w:style w:type="paragraph" w:customStyle="1" w:styleId="8F51A40852D441DF86A02DB009617C70">
    <w:name w:val="8F51A40852D441DF86A02DB009617C70"/>
    <w:rsid w:val="006A29D3"/>
  </w:style>
  <w:style w:type="character" w:styleId="PlaceholderText">
    <w:name w:val="Placeholder Text"/>
    <w:basedOn w:val="DefaultParagraphFont"/>
    <w:uiPriority w:val="99"/>
    <w:semiHidden/>
    <w:rsid w:val="00FF280D"/>
    <w:rPr>
      <w:color w:val="808080"/>
    </w:rPr>
  </w:style>
  <w:style w:type="paragraph" w:customStyle="1" w:styleId="3E56CE71FD9A4AA1ACE7C53286AB7D62">
    <w:name w:val="3E56CE71FD9A4AA1ACE7C53286AB7D62"/>
    <w:rsid w:val="006A29D3"/>
  </w:style>
  <w:style w:type="paragraph" w:customStyle="1" w:styleId="41CE9DC1442B4C2DA76A957BD645FCEA">
    <w:name w:val="41CE9DC1442B4C2DA76A957BD645FCEA"/>
    <w:rsid w:val="006A29D3"/>
  </w:style>
  <w:style w:type="paragraph" w:customStyle="1" w:styleId="6E47A7EF55B44AADA83ADF431CF866C1">
    <w:name w:val="6E47A7EF55B44AADA83ADF431CF866C1"/>
    <w:rsid w:val="006A29D3"/>
  </w:style>
  <w:style w:type="paragraph" w:customStyle="1" w:styleId="62DA8C02C53D441B87DB01427067820A">
    <w:name w:val="62DA8C02C53D441B87DB01427067820A"/>
    <w:rsid w:val="006A29D3"/>
  </w:style>
  <w:style w:type="paragraph" w:customStyle="1" w:styleId="3F5E18F75F214D7696ECCD31B8BF902A">
    <w:name w:val="3F5E18F75F214D7696ECCD31B8BF902A"/>
    <w:rsid w:val="006A29D3"/>
  </w:style>
  <w:style w:type="paragraph" w:customStyle="1" w:styleId="0FD5DC69477D46FB91ED6127CB19D484">
    <w:name w:val="0FD5DC69477D46FB91ED6127CB19D484"/>
    <w:rsid w:val="006A29D3"/>
  </w:style>
  <w:style w:type="paragraph" w:customStyle="1" w:styleId="E5DD11F9B96145C78617C42F056E2CA9">
    <w:name w:val="E5DD11F9B96145C78617C42F056E2CA9"/>
    <w:rsid w:val="006A29D3"/>
  </w:style>
  <w:style w:type="paragraph" w:customStyle="1" w:styleId="4500A9230A6D4E4D9BE41E3412A2650E">
    <w:name w:val="4500A9230A6D4E4D9BE41E3412A2650E"/>
    <w:rsid w:val="006A29D3"/>
  </w:style>
  <w:style w:type="paragraph" w:customStyle="1" w:styleId="996EBF87AAAA40B68CFA3A687F97E8B8">
    <w:name w:val="996EBF87AAAA40B68CFA3A687F97E8B8"/>
    <w:rsid w:val="006A29D3"/>
  </w:style>
  <w:style w:type="paragraph" w:customStyle="1" w:styleId="4A0B00FDB8DD48049ACAC9F01254E385">
    <w:name w:val="4A0B00FDB8DD48049ACAC9F01254E385"/>
    <w:rsid w:val="006A29D3"/>
  </w:style>
  <w:style w:type="paragraph" w:customStyle="1" w:styleId="04FE5C229341458DAD0D913F4EA2EA18">
    <w:name w:val="04FE5C229341458DAD0D913F4EA2EA18"/>
    <w:rsid w:val="006A29D3"/>
  </w:style>
  <w:style w:type="paragraph" w:customStyle="1" w:styleId="ECFF386360894C55A7222A516D0E7634">
    <w:name w:val="ECFF386360894C55A7222A516D0E7634"/>
    <w:rsid w:val="00B11C3F"/>
  </w:style>
  <w:style w:type="paragraph" w:customStyle="1" w:styleId="7A8E513E37F744D49C1302DE934906E6">
    <w:name w:val="7A8E513E37F744D49C1302DE934906E6"/>
    <w:rsid w:val="00B11C3F"/>
  </w:style>
  <w:style w:type="paragraph" w:customStyle="1" w:styleId="73C679719E514F668326816252666491">
    <w:name w:val="73C679719E514F668326816252666491"/>
    <w:rsid w:val="00B11C3F"/>
  </w:style>
  <w:style w:type="paragraph" w:customStyle="1" w:styleId="E9A8283D926B4ECC90B86B4A84357BDA">
    <w:name w:val="E9A8283D926B4ECC90B86B4A84357BDA"/>
    <w:rsid w:val="00B11C3F"/>
  </w:style>
  <w:style w:type="paragraph" w:customStyle="1" w:styleId="F28219A0B0124C60B7DC28772BCA5FE7">
    <w:name w:val="F28219A0B0124C60B7DC28772BCA5FE7"/>
    <w:rsid w:val="00B11C3F"/>
  </w:style>
  <w:style w:type="paragraph" w:customStyle="1" w:styleId="EA2FC113B4D349FC8B5929FB01EFD9AD">
    <w:name w:val="EA2FC113B4D349FC8B5929FB01EFD9AD"/>
    <w:rsid w:val="00B11C3F"/>
  </w:style>
  <w:style w:type="paragraph" w:customStyle="1" w:styleId="784B5EE8DDE9478BA0A265C18CFF9C98">
    <w:name w:val="784B5EE8DDE9478BA0A265C18CFF9C98"/>
    <w:rsid w:val="00B11C3F"/>
  </w:style>
  <w:style w:type="paragraph" w:customStyle="1" w:styleId="08A4FB4F5B7A4FEF8260172B5EB6B0D5">
    <w:name w:val="08A4FB4F5B7A4FEF8260172B5EB6B0D5"/>
    <w:rsid w:val="00FF280D"/>
  </w:style>
  <w:style w:type="paragraph" w:customStyle="1" w:styleId="3BE6D284BD4F466A91D9AFD4D8DBA670">
    <w:name w:val="3BE6D284BD4F466A91D9AFD4D8DBA670"/>
    <w:rsid w:val="00FF280D"/>
  </w:style>
  <w:style w:type="paragraph" w:customStyle="1" w:styleId="9F3E0BF4B1914DE19F1E9B5565D1CE94">
    <w:name w:val="9F3E0BF4B1914DE19F1E9B5565D1CE94"/>
    <w:rsid w:val="00FF280D"/>
  </w:style>
  <w:style w:type="paragraph" w:customStyle="1" w:styleId="A448D44132B44CD4B51FE5B435D9FD4A">
    <w:name w:val="A448D44132B44CD4B51FE5B435D9FD4A"/>
    <w:rsid w:val="00FF280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Gopikrishna Nagar, Chabahil-7</CompanyAddress>
  <CompanyPhone>9851139952</CompanyPhone>
  <CompanyFax/>
  <CompanyEmail>ajayogal@gmail.com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439260-127A-4477-B805-24A05066C2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TS102835057.dotx</Template>
  <TotalTime>236</TotalTime>
  <Pages>5</Pages>
  <Words>882</Words>
  <Characters>5032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Personal Computer</Company>
  <LinksUpToDate>false</LinksUpToDate>
  <CharactersWithSpaces>5903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Ajay Yogal Shrestha</dc:creator>
  <cp:lastModifiedBy>DELL</cp:lastModifiedBy>
  <cp:revision>74</cp:revision>
  <dcterms:created xsi:type="dcterms:W3CDTF">2014-12-09T03:14:00Z</dcterms:created>
  <dcterms:modified xsi:type="dcterms:W3CDTF">2015-09-28T14:02:00Z</dcterms:modified>
  <cp:category>Kathmanu, Nepal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